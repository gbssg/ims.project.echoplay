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FF415" w14:textId="77777777" w:rsidR="00402F62" w:rsidRDefault="00402F62"/>
    <w:p w14:paraId="4063844C" w14:textId="77777777" w:rsidR="00402F62" w:rsidRDefault="00402F62" w:rsidP="00384032">
      <w:pPr>
        <w:tabs>
          <w:tab w:val="left" w:pos="2381"/>
        </w:tabs>
        <w:rPr>
          <w:b/>
          <w:szCs w:val="20"/>
        </w:rPr>
      </w:pPr>
      <w:r w:rsidRPr="006C5B45">
        <w:rPr>
          <w:rFonts w:eastAsia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8CC79F" wp14:editId="22D2EB6A">
                <wp:simplePos x="0" y="0"/>
                <wp:positionH relativeFrom="column">
                  <wp:posOffset>-4812030</wp:posOffset>
                </wp:positionH>
                <wp:positionV relativeFrom="paragraph">
                  <wp:posOffset>692150</wp:posOffset>
                </wp:positionV>
                <wp:extent cx="1796995" cy="1240403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5D1EB" id="Rechteck 9" o:spid="_x0000_s1026" style="position:absolute;margin-left:-378.9pt;margin-top:54.5pt;width:141.5pt;height:97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" fillcolor="#6cf" stroked="f" strokeweight="2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9E1462" wp14:editId="1B80A309">
                <wp:simplePos x="0" y="0"/>
                <wp:positionH relativeFrom="column">
                  <wp:posOffset>-4964430</wp:posOffset>
                </wp:positionH>
                <wp:positionV relativeFrom="paragraph">
                  <wp:posOffset>539750</wp:posOffset>
                </wp:positionV>
                <wp:extent cx="1796995" cy="1240403"/>
                <wp:effectExtent l="0" t="0" r="13335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F5180" id="Rechteck 6" o:spid="_x0000_s1026" style="position:absolute;margin-left:-390.9pt;margin-top:42.5pt;width:141.5pt;height:9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fxK8qeMAAAAMAQAADwAAAAAA&#10;AAAAAAAAAADGBAAAZHJzL2Rvd25yZXYueG1sUEsFBgAAAAAEAAQA8wAAANYFAAAAAA==&#10;" fillcolor="#6cf [3206]" strokecolor="#000f2f [1604]" strokeweight="1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FB42EC" wp14:editId="3243297B">
                <wp:simplePos x="0" y="0"/>
                <wp:positionH relativeFrom="column">
                  <wp:posOffset>-5116830</wp:posOffset>
                </wp:positionH>
                <wp:positionV relativeFrom="paragraph">
                  <wp:posOffset>387350</wp:posOffset>
                </wp:positionV>
                <wp:extent cx="1796995" cy="1240403"/>
                <wp:effectExtent l="0" t="0" r="13335" b="1714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3823B" id="Rechteck 29" o:spid="_x0000_s1026" style="position:absolute;margin-left:-402.9pt;margin-top:30.5pt;width:141.5pt;height:97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QIoUouMAAAAMAQAADwAAAAAA&#10;AAAAAAAAAADGBAAAZHJzL2Rvd25yZXYueG1sUEsFBgAAAAAEAAQA8wAAANYFAAAAAA==&#10;" fillcolor="#6cf [3206]" strokecolor="#000f2f [1604]" strokeweight="1pt"/>
            </w:pict>
          </mc:Fallback>
        </mc:AlternateContent>
      </w:r>
    </w:p>
    <w:p w14:paraId="44D73A11" w14:textId="77777777" w:rsidR="00402F62" w:rsidRDefault="00402F62" w:rsidP="00402F62">
      <w:pPr>
        <w:rPr>
          <w:b/>
          <w:szCs w:val="20"/>
        </w:rPr>
      </w:pPr>
    </w:p>
    <w:p w14:paraId="0FDB6B94" w14:textId="77777777" w:rsidR="00402F62" w:rsidRDefault="00402F62" w:rsidP="00402F62">
      <w:pPr>
        <w:rPr>
          <w:b/>
          <w:szCs w:val="20"/>
        </w:rPr>
      </w:pPr>
    </w:p>
    <w:p w14:paraId="6FBAD897" w14:textId="77777777" w:rsidR="00402F62" w:rsidRDefault="00402F62" w:rsidP="00402F62">
      <w:pPr>
        <w:rPr>
          <w:b/>
          <w:szCs w:val="20"/>
        </w:rPr>
      </w:pPr>
    </w:p>
    <w:p w14:paraId="6E141229" w14:textId="77777777" w:rsidR="00402F62" w:rsidRDefault="00384032" w:rsidP="00402F62">
      <w:pPr>
        <w:rPr>
          <w:b/>
          <w:szCs w:val="20"/>
        </w:rPr>
      </w:pPr>
      <w:r w:rsidRPr="006C5B45">
        <w:rPr>
          <w:rFonts w:eastAsia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5103" behindDoc="1" locked="0" layoutInCell="1" allowOverlap="1" wp14:anchorId="559B340A" wp14:editId="3E28541A">
                <wp:simplePos x="0" y="0"/>
                <wp:positionH relativeFrom="column">
                  <wp:posOffset>-475282</wp:posOffset>
                </wp:positionH>
                <wp:positionV relativeFrom="paragraph">
                  <wp:posOffset>288252</wp:posOffset>
                </wp:positionV>
                <wp:extent cx="7193915" cy="7350741"/>
                <wp:effectExtent l="0" t="0" r="6985" b="31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915" cy="735074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254B6C5" w14:textId="77777777" w:rsidR="00384032" w:rsidRDefault="00384032" w:rsidP="00402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340A" id="Rechteck 10" o:spid="_x0000_s1026" style="position:absolute;margin-left:-37.4pt;margin-top:22.7pt;width:566.45pt;height:578.8pt;z-index:-251621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" fillcolor="#cc0 [3215]" stroked="f" strokeweight="2pt">
                <v:textbox>
                  <w:txbxContent>
                    <w:p w14:paraId="7254B6C5" w14:textId="77777777" w:rsidR="00384032" w:rsidRDefault="00384032" w:rsidP="00402F62"/>
                  </w:txbxContent>
                </v:textbox>
              </v:rect>
            </w:pict>
          </mc:Fallback>
        </mc:AlternateContent>
      </w:r>
    </w:p>
    <w:p w14:paraId="1309B219" w14:textId="77777777" w:rsidR="00402F62" w:rsidRDefault="00402F62" w:rsidP="00402F62">
      <w:pPr>
        <w:rPr>
          <w:b/>
          <w:szCs w:val="20"/>
        </w:rPr>
      </w:pPr>
    </w:p>
    <w:p w14:paraId="76021EA7" w14:textId="77777777" w:rsidR="00402F62" w:rsidRDefault="003801BB" w:rsidP="00402F62">
      <w:pPr>
        <w:rPr>
          <w:b/>
          <w:szCs w:val="20"/>
        </w:rPr>
      </w:pPr>
      <w:r w:rsidRPr="00857860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2F3593" wp14:editId="2A2710DC">
                <wp:simplePos x="0" y="0"/>
                <wp:positionH relativeFrom="column">
                  <wp:posOffset>-213995</wp:posOffset>
                </wp:positionH>
                <wp:positionV relativeFrom="paragraph">
                  <wp:posOffset>167640</wp:posOffset>
                </wp:positionV>
                <wp:extent cx="1296000" cy="677377"/>
                <wp:effectExtent l="19050" t="38100" r="19050" b="44450"/>
                <wp:wrapNone/>
                <wp:docPr id="5" name="Textplatzhalt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1296000" cy="677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625B2CF7" w14:textId="77777777" w:rsidR="00402F62" w:rsidRPr="006C5B45" w:rsidRDefault="003801BB" w:rsidP="003801B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drawing>
                                <wp:inline distT="0" distB="0" distL="0" distR="0" wp14:anchorId="77A7BE53" wp14:editId="793D5D40">
                                  <wp:extent cx="1080000" cy="540000"/>
                                  <wp:effectExtent l="0" t="0" r="6350" b="0"/>
                                  <wp:docPr id="1997520177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7520177" name="Grafik 1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5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8000" tIns="108000" rIns="108000" bIns="10800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F3593" id="_x0000_t202" coordsize="21600,21600" o:spt="202" path="m,l,21600r21600,l21600,xe">
                <v:stroke joinstyle="miter"/>
                <v:path gradientshapeok="t" o:connecttype="rect"/>
              </v:shapetype>
              <v:shape id="Textplatzhalter 8" o:spid="_x0000_s1027" type="#_x0000_t202" style="position:absolute;margin-left:-16.85pt;margin-top:13.2pt;width:102.05pt;height:53.35pt;rotation:-3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" fillcolor="black [3213]" stroked="f">
                <v:textbox style="mso-fit-shape-to-text:t" inset="3mm,3mm,3mm,3mm">
                  <w:txbxContent>
                    <w:p w14:paraId="625B2CF7" w14:textId="77777777" w:rsidR="00402F62" w:rsidRPr="006C5B45" w:rsidRDefault="003801BB" w:rsidP="003801BB">
                      <w:pPr>
                        <w:spacing w:after="0" w:line="240" w:lineRule="auto"/>
                        <w:rPr>
                          <w:color w:val="FFFFFF" w:themeColor="background1"/>
                          <w:kern w:val="24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noProof/>
                          <w:color w:val="FFFFFF" w:themeColor="background1"/>
                          <w:kern w:val="24"/>
                          <w:sz w:val="28"/>
                          <w:szCs w:val="28"/>
                          <w:lang w:val="de-DE"/>
                        </w:rPr>
                        <w:drawing>
                          <wp:inline distT="0" distB="0" distL="0" distR="0" wp14:anchorId="77A7BE53" wp14:editId="793D5D40">
                            <wp:extent cx="1080000" cy="540000"/>
                            <wp:effectExtent l="0" t="0" r="6350" b="0"/>
                            <wp:docPr id="1997520177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7520177" name="Grafik 1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5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EE800" w14:textId="77777777" w:rsidR="00402F62" w:rsidRDefault="00402F62" w:rsidP="00402F62">
      <w:pPr>
        <w:rPr>
          <w:b/>
          <w:szCs w:val="20"/>
        </w:rPr>
      </w:pPr>
    </w:p>
    <w:p w14:paraId="35F7213E" w14:textId="77777777" w:rsidR="00402F62" w:rsidRDefault="000A6C78" w:rsidP="00402F62">
      <w:pPr>
        <w:rPr>
          <w:b/>
          <w:szCs w:val="20"/>
        </w:rPr>
      </w:pPr>
      <w:r w:rsidRPr="00857860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BE9433" wp14:editId="25483EEC">
                <wp:simplePos x="0" y="0"/>
                <wp:positionH relativeFrom="column">
                  <wp:posOffset>-181460</wp:posOffset>
                </wp:positionH>
                <wp:positionV relativeFrom="paragraph">
                  <wp:posOffset>249574</wp:posOffset>
                </wp:positionV>
                <wp:extent cx="6606000" cy="673200"/>
                <wp:effectExtent l="19050" t="171450" r="29845" b="184150"/>
                <wp:wrapNone/>
                <wp:docPr id="3" name="Textplatzhalt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6606000" cy="67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41199C76" w14:textId="665E56C9" w:rsidR="00402F62" w:rsidRPr="00CA4B57" w:rsidRDefault="0063795C" w:rsidP="00402F62">
                            <w:pP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:lang w:val="de-DE"/>
                              </w:rPr>
                              <w:t>Planung Code Struktur</w:t>
                            </w:r>
                          </w:p>
                        </w:txbxContent>
                      </wps:txbx>
                      <wps:bodyPr wrap="square" lIns="108000" tIns="0" rIns="7200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E943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4.3pt;margin-top:19.65pt;width:520.15pt;height:53pt;rotation:-3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" fillcolor="black [3213]" stroked="f">
                <v:textbox inset="3mm,0,2mm,0">
                  <w:txbxContent>
                    <w:p w14:paraId="41199C76" w14:textId="665E56C9" w:rsidR="00402F62" w:rsidRPr="00CA4B57" w:rsidRDefault="0063795C" w:rsidP="00402F62">
                      <w:pP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  <w:lang w:val="de-DE"/>
                        </w:rPr>
                        <w:t>Planung Code Struktur</w:t>
                      </w:r>
                    </w:p>
                  </w:txbxContent>
                </v:textbox>
              </v:shape>
            </w:pict>
          </mc:Fallback>
        </mc:AlternateContent>
      </w:r>
    </w:p>
    <w:p w14:paraId="64C307CF" w14:textId="77777777" w:rsidR="00384032" w:rsidRDefault="00384032" w:rsidP="00402F62">
      <w:pPr>
        <w:rPr>
          <w:b/>
          <w:szCs w:val="20"/>
        </w:rPr>
      </w:pPr>
    </w:p>
    <w:p w14:paraId="290F8A8F" w14:textId="77777777" w:rsidR="00384032" w:rsidRDefault="00384032" w:rsidP="00384032">
      <w:pPr>
        <w:rPr>
          <w:rFonts w:ascii="Arial Black" w:hAnsi="Arial Black"/>
          <w:color w:val="FFFFFF" w:themeColor="background1"/>
          <w:sz w:val="40"/>
          <w:szCs w:val="40"/>
        </w:rPr>
      </w:pPr>
    </w:p>
    <w:p w14:paraId="54435B2D" w14:textId="77777777" w:rsidR="004C4BE7" w:rsidRDefault="004C4BE7" w:rsidP="002779FB">
      <w:pPr>
        <w:spacing w:after="100"/>
        <w:rPr>
          <w:rFonts w:ascii="Arial Black" w:hAnsi="Arial Black"/>
          <w:color w:val="FFFFFF" w:themeColor="background1"/>
          <w:sz w:val="40"/>
          <w:szCs w:val="40"/>
        </w:rPr>
      </w:pPr>
    </w:p>
    <w:sdt>
      <w:sdtPr>
        <w:rPr>
          <w:rFonts w:ascii="Arial Black" w:hAnsi="Arial Black"/>
          <w:color w:val="FFFFFF" w:themeColor="background1"/>
          <w:sz w:val="48"/>
          <w:szCs w:val="48"/>
        </w:rPr>
        <w:alias w:val="Betreff"/>
        <w:tag w:val=""/>
        <w:id w:val="1518961577"/>
        <w:placeholder>
          <w:docPart w:val="5D61DCCF590E4B27A873B38D04F3CED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70DB546" w14:textId="326A84CE" w:rsidR="00384032" w:rsidRPr="002779FB" w:rsidRDefault="00017B47" w:rsidP="00384032">
          <w:pPr>
            <w:rPr>
              <w:rFonts w:ascii="Arial Black" w:hAnsi="Arial Black"/>
              <w:color w:val="FFFFFF" w:themeColor="background1"/>
              <w:sz w:val="48"/>
              <w:szCs w:val="48"/>
            </w:rPr>
          </w:pPr>
          <w:r>
            <w:rPr>
              <w:rFonts w:ascii="Arial Black" w:hAnsi="Arial Black"/>
              <w:color w:val="FFFFFF" w:themeColor="background1"/>
              <w:sz w:val="48"/>
              <w:szCs w:val="48"/>
            </w:rPr>
            <w:t>Projektplanung</w:t>
          </w:r>
        </w:p>
      </w:sdtContent>
    </w:sdt>
    <w:sdt>
      <w:sdtPr>
        <w:rPr>
          <w:rFonts w:ascii="Arial Black" w:hAnsi="Arial Black"/>
          <w:color w:val="FFFFFF" w:themeColor="background1"/>
          <w:sz w:val="36"/>
          <w:szCs w:val="36"/>
        </w:rPr>
        <w:alias w:val="Titel"/>
        <w:tag w:val=""/>
        <w:id w:val="95605681"/>
        <w:placeholder>
          <w:docPart w:val="E71E6F1E50144C1F909C583E22C39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F015CC" w14:textId="3DEBC399" w:rsidR="002779FB" w:rsidRPr="002779FB" w:rsidRDefault="00E5110A" w:rsidP="00384032">
          <w:pPr>
            <w:rPr>
              <w:rFonts w:ascii="Arial Black" w:hAnsi="Arial Black"/>
              <w:color w:val="FFFFFF" w:themeColor="background1"/>
              <w:sz w:val="36"/>
              <w:szCs w:val="36"/>
            </w:rPr>
          </w:pPr>
          <w:r>
            <w:rPr>
              <w:rFonts w:ascii="Arial Black" w:hAnsi="Arial Black"/>
              <w:color w:val="FFFFFF" w:themeColor="background1"/>
              <w:sz w:val="36"/>
              <w:szCs w:val="36"/>
            </w:rPr>
            <w:t>Planung, Code Struktur</w:t>
          </w:r>
        </w:p>
      </w:sdtContent>
    </w:sdt>
    <w:p w14:paraId="4C810501" w14:textId="77777777" w:rsidR="00384032" w:rsidRPr="008A6972" w:rsidRDefault="008A6972" w:rsidP="00384032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color w:val="FFFFFF" w:themeColor="background1"/>
          <w:sz w:val="28"/>
          <w:szCs w:val="14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 xml:space="preserve">Hier </w:t>
      </w:r>
      <w:r w:rsidR="003A3885">
        <w:rPr>
          <w:rFonts w:eastAsia="+mn-ea"/>
          <w:color w:val="FFFFFF" w:themeColor="background1"/>
          <w:kern w:val="24"/>
          <w:sz w:val="28"/>
          <w:szCs w:val="28"/>
        </w:rPr>
        <w:t>können</w:t>
      </w:r>
      <w:r w:rsidR="003A3885" w:rsidRPr="003A3885">
        <w:rPr>
          <w:rFonts w:eastAsia="+mn-ea"/>
          <w:color w:val="FFFFFF" w:themeColor="background1"/>
          <w:kern w:val="24"/>
          <w:sz w:val="28"/>
          <w:szCs w:val="28"/>
        </w:rPr>
        <w:t xml:space="preserve"> </w:t>
      </w:r>
      <w:r w:rsidR="003A3885">
        <w:rPr>
          <w:rFonts w:eastAsia="+mn-ea"/>
          <w:color w:val="FFFFFF" w:themeColor="background1"/>
          <w:kern w:val="24"/>
          <w:sz w:val="28"/>
          <w:szCs w:val="28"/>
        </w:rPr>
        <w:t>noch</w:t>
      </w:r>
    </w:p>
    <w:p w14:paraId="0CA9E5A9" w14:textId="77777777" w:rsidR="003A3885" w:rsidRPr="00D76F56" w:rsidRDefault="003A3885" w:rsidP="003A3885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color w:val="FFFFFF" w:themeColor="background1"/>
          <w:sz w:val="28"/>
          <w:szCs w:val="14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weitere</w:t>
      </w:r>
      <w:r w:rsidRPr="003A3885">
        <w:rPr>
          <w:rFonts w:eastAsia="+mn-ea"/>
          <w:color w:val="FFFFFF" w:themeColor="background1"/>
          <w:kern w:val="24"/>
          <w:sz w:val="28"/>
          <w:szCs w:val="28"/>
        </w:rPr>
        <w:t xml:space="preserve"> </w:t>
      </w:r>
      <w:r>
        <w:rPr>
          <w:rFonts w:eastAsia="+mn-ea"/>
          <w:color w:val="FFFFFF" w:themeColor="background1"/>
          <w:kern w:val="24"/>
          <w:sz w:val="28"/>
          <w:szCs w:val="28"/>
        </w:rPr>
        <w:t>Inhaltsangaben</w:t>
      </w:r>
    </w:p>
    <w:p w14:paraId="6CDC4641" w14:textId="77777777" w:rsidR="00384032" w:rsidRPr="003A3885" w:rsidRDefault="008A6972" w:rsidP="00384032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color w:val="FFFFFF" w:themeColor="background1"/>
          <w:sz w:val="28"/>
          <w:szCs w:val="14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als Bullet-points</w:t>
      </w:r>
      <w:r w:rsidR="003A3885">
        <w:rPr>
          <w:rFonts w:eastAsia="+mn-ea"/>
          <w:color w:val="FFFFFF" w:themeColor="background1"/>
          <w:kern w:val="24"/>
          <w:sz w:val="28"/>
          <w:szCs w:val="28"/>
        </w:rPr>
        <w:t xml:space="preserve"> angegeben werden</w:t>
      </w:r>
    </w:p>
    <w:p w14:paraId="59801EDA" w14:textId="77777777" w:rsidR="001F18D0" w:rsidRPr="001F18D0" w:rsidRDefault="001F18D0" w:rsidP="00384032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color w:val="FFFFFF" w:themeColor="background1"/>
          <w:sz w:val="28"/>
          <w:szCs w:val="14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 xml:space="preserve">und nicht vergessen, das Icon </w:t>
      </w:r>
    </w:p>
    <w:p w14:paraId="232C791F" w14:textId="77777777" w:rsidR="001F18D0" w:rsidRPr="001F18D0" w:rsidRDefault="001F18D0" w:rsidP="00384032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color w:val="FFFFFF" w:themeColor="background1"/>
          <w:sz w:val="28"/>
          <w:szCs w:val="14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unten rechts mit was Passendem</w:t>
      </w:r>
    </w:p>
    <w:p w14:paraId="7C2F71A0" w14:textId="77777777" w:rsidR="00E0387B" w:rsidRPr="00E0387B" w:rsidRDefault="001F18D0" w:rsidP="00384032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color w:val="FFFFFF" w:themeColor="background1"/>
          <w:sz w:val="28"/>
          <w:szCs w:val="14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zu ersetzen.</w:t>
      </w:r>
    </w:p>
    <w:p w14:paraId="4326FF63" w14:textId="77777777" w:rsidR="001F18D0" w:rsidRPr="001F18D0" w:rsidRDefault="00E0387B" w:rsidP="00384032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color w:val="FFFFFF" w:themeColor="background1"/>
          <w:sz w:val="28"/>
          <w:szCs w:val="14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(Rechtsklick -&gt; Grafik ändern)</w:t>
      </w:r>
    </w:p>
    <w:p w14:paraId="4A2040F8" w14:textId="77777777" w:rsidR="00384032" w:rsidRPr="002B60AE" w:rsidRDefault="00384032" w:rsidP="002B60AE">
      <w:pPr>
        <w:spacing w:after="0" w:line="216" w:lineRule="auto"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</w:p>
    <w:p w14:paraId="52695949" w14:textId="77777777" w:rsidR="002B60AE" w:rsidRDefault="002B60AE" w:rsidP="00384032">
      <w:pPr>
        <w:spacing w:after="0" w:line="216" w:lineRule="auto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</w:p>
    <w:p w14:paraId="2E9334A4" w14:textId="77777777" w:rsidR="00384032" w:rsidRDefault="008A6972">
      <w:pPr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noProof/>
          <w:color w:val="FFFFFF" w:themeColor="background1"/>
          <w:kern w:val="24"/>
          <w:sz w:val="36"/>
          <w:szCs w:val="36"/>
          <w:lang w:val="la-Latn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5FA2A7C5" wp14:editId="7E0B07B4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599815" cy="190500"/>
                <wp:effectExtent l="0" t="0" r="635" b="127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3583241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Content>
                              <w:p w14:paraId="64A8CD17" w14:textId="77777777" w:rsidR="00F43AA6" w:rsidRPr="00F43AA6" w:rsidRDefault="00AE5F36" w:rsidP="008A6972">
                                <w:pPr>
                                  <w:spacing w:after="0" w:line="216" w:lineRule="auto"/>
                                  <w:contextualSpacing/>
                                  <w:jc w:val="right"/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Tom Nielsen</w:t>
                                </w:r>
                              </w:p>
                            </w:sdtContent>
                          </w:sdt>
                          <w:p w14:paraId="3AD0DDFF" w14:textId="289A069F" w:rsidR="008A6972" w:rsidRPr="008A6972" w:rsidRDefault="008A6972" w:rsidP="008A6972">
                            <w:pPr>
                              <w:spacing w:after="0" w:line="216" w:lineRule="auto"/>
                              <w:contextualSpacing/>
                              <w:jc w:val="right"/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la-Latn"/>
                              </w:rPr>
                            </w:pPr>
                            <w:r w:rsidRPr="008A6972"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Ausgabe </w:t>
                            </w:r>
                            <w:sdt>
                              <w:sdtPr>
                                <w:rPr>
                                  <w:rFonts w:eastAsia="+mn-ea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  <w:lang w:val="la-Latn"/>
                                </w:rPr>
                                <w:alias w:val="Status"/>
                                <w:tag w:val=""/>
                                <w:id w:val="1910121192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r w:rsidR="00017B47"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14"/>
                                    <w:szCs w:val="14"/>
                                    <w:lang w:val="la-Latn"/>
                                  </w:rPr>
                                  <w:t>v1.0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2A7C5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9" type="#_x0000_t202" style="position:absolute;margin-left:232.25pt;margin-top:0;width:283.45pt;height:1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" filled="f" stroked="f" strokeweight=".5pt">
                <v:textbox style="mso-fit-shape-to-text:t" inset="0,1.3mm,0,1.3mm">
                  <w:txbxContent>
                    <w:sdt>
                      <w:sdtPr>
                        <w:rPr>
                          <w:rFonts w:eastAsia="+mn-e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alias w:val="Autor"/>
                        <w:tag w:val=""/>
                        <w:id w:val="3583241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Content>
                        <w:p w14:paraId="64A8CD17" w14:textId="77777777" w:rsidR="00F43AA6" w:rsidRPr="00F43AA6" w:rsidRDefault="00AE5F36" w:rsidP="008A6972">
                          <w:pPr>
                            <w:spacing w:after="0" w:line="216" w:lineRule="auto"/>
                            <w:contextualSpacing/>
                            <w:jc w:val="right"/>
                            <w:rPr>
                              <w:rFonts w:eastAsia="+mn-e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+mn-e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Tom Nielsen</w:t>
                          </w:r>
                        </w:p>
                      </w:sdtContent>
                    </w:sdt>
                    <w:p w14:paraId="3AD0DDFF" w14:textId="289A069F" w:rsidR="008A6972" w:rsidRPr="008A6972" w:rsidRDefault="008A6972" w:rsidP="008A6972">
                      <w:pPr>
                        <w:spacing w:after="0" w:line="216" w:lineRule="auto"/>
                        <w:contextualSpacing/>
                        <w:jc w:val="right"/>
                        <w:rPr>
                          <w:rFonts w:eastAsia="+mn-ea"/>
                          <w:color w:val="FFFFFF" w:themeColor="background1"/>
                          <w:kern w:val="24"/>
                          <w:sz w:val="14"/>
                          <w:szCs w:val="14"/>
                          <w:lang w:val="la-Latn"/>
                        </w:rPr>
                      </w:pPr>
                      <w:r w:rsidRPr="008A6972">
                        <w:rPr>
                          <w:rFonts w:eastAsia="+mn-e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Ausgabe </w:t>
                      </w:r>
                      <w:sdt>
                        <w:sdtPr>
                          <w:rPr>
                            <w:rFonts w:eastAsia="+mn-ea"/>
                            <w:color w:val="FFFFFF" w:themeColor="background1"/>
                            <w:kern w:val="24"/>
                            <w:sz w:val="14"/>
                            <w:szCs w:val="14"/>
                            <w:lang w:val="la-Latn"/>
                          </w:rPr>
                          <w:alias w:val="Status"/>
                          <w:tag w:val=""/>
                          <w:id w:val="1910121192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Content>
                          <w:r w:rsidR="00017B47">
                            <w:rPr>
                              <w:rFonts w:eastAsia="+mn-ea"/>
                              <w:color w:val="FFFFFF" w:themeColor="background1"/>
                              <w:kern w:val="24"/>
                              <w:sz w:val="14"/>
                              <w:szCs w:val="14"/>
                              <w:lang w:val="la-Latn"/>
                            </w:rPr>
                            <w:t>v1.0</w:t>
                          </w:r>
                        </w:sdtContent>
                      </w:sdt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A45838" w:rsidRPr="00A45838">
        <w:rPr>
          <w:rFonts w:eastAsia="+mn-ea"/>
          <w:noProof/>
          <w:color w:val="FFFFFF" w:themeColor="background1"/>
          <w:kern w:val="24"/>
          <w:sz w:val="36"/>
          <w:szCs w:val="36"/>
          <w:lang w:val="la-Latn"/>
        </w:rPr>
        <w:drawing>
          <wp:anchor distT="0" distB="0" distL="114300" distR="114300" simplePos="0" relativeHeight="251738112" behindDoc="0" locked="1" layoutInCell="1" allowOverlap="1" wp14:anchorId="08338E1D" wp14:editId="3CDF9C9E">
            <wp:simplePos x="0" y="0"/>
            <wp:positionH relativeFrom="margin">
              <wp:align>right</wp:align>
            </wp:positionH>
            <wp:positionV relativeFrom="page">
              <wp:posOffset>7802245</wp:posOffset>
            </wp:positionV>
            <wp:extent cx="1440000" cy="1440000"/>
            <wp:effectExtent l="0" t="0" r="0" b="825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032">
        <w:rPr>
          <w:rFonts w:eastAsia="+mn-ea"/>
          <w:color w:val="FFFFFF" w:themeColor="background1"/>
          <w:kern w:val="24"/>
          <w:sz w:val="36"/>
          <w:szCs w:val="36"/>
          <w:lang w:val="la-Latn"/>
        </w:rPr>
        <w:br w:type="page"/>
      </w:r>
    </w:p>
    <w:p w14:paraId="6057395D" w14:textId="77777777" w:rsidR="00A803CD" w:rsidRDefault="00A803CD" w:rsidP="00A803CD">
      <w:pPr>
        <w:pStyle w:val="berschrift-ohneIndex"/>
        <w:rPr>
          <w:color w:val="CCCC00" w:themeColor="text2"/>
        </w:rPr>
      </w:pPr>
      <w:r>
        <w:lastRenderedPageBreak/>
        <w:t>Inhalt</w:t>
      </w:r>
      <w:r w:rsidRPr="00C47A40">
        <w:rPr>
          <w:color w:val="CCCC00" w:themeColor="text2"/>
        </w:rPr>
        <w:t>.</w:t>
      </w:r>
    </w:p>
    <w:p w14:paraId="70F74ED5" w14:textId="2C708B3C" w:rsidR="005E37ED" w:rsidRDefault="009A2BD5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de-CH"/>
          <w14:ligatures w14:val="standardContextual"/>
        </w:rPr>
      </w:pPr>
      <w:r>
        <w:fldChar w:fldCharType="begin"/>
      </w:r>
      <w:r>
        <w:instrText xml:space="preserve"> TOC \o "2-3" \h \z \t "Überschrift 1;1" </w:instrText>
      </w:r>
      <w:r>
        <w:fldChar w:fldCharType="separate"/>
      </w:r>
      <w:hyperlink w:anchor="_Toc193964128" w:history="1">
        <w:r w:rsidR="005E37ED" w:rsidRPr="00307B67">
          <w:rPr>
            <w:rStyle w:val="Hyperlink"/>
          </w:rPr>
          <w:t>1</w:t>
        </w:r>
        <w:r w:rsidR="005E37ED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="005E37ED" w:rsidRPr="00307B67">
          <w:rPr>
            <w:rStyle w:val="Hyperlink"/>
          </w:rPr>
          <w:t>Planung.</w:t>
        </w:r>
        <w:r w:rsidR="005E37ED">
          <w:rPr>
            <w:webHidden/>
          </w:rPr>
          <w:tab/>
        </w:r>
        <w:r w:rsidR="005E37ED">
          <w:rPr>
            <w:webHidden/>
          </w:rPr>
          <w:fldChar w:fldCharType="begin"/>
        </w:r>
        <w:r w:rsidR="005E37ED">
          <w:rPr>
            <w:webHidden/>
          </w:rPr>
          <w:instrText xml:space="preserve"> PAGEREF _Toc193964128 \h </w:instrText>
        </w:r>
        <w:r w:rsidR="005E37ED">
          <w:rPr>
            <w:webHidden/>
          </w:rPr>
        </w:r>
        <w:r w:rsidR="005E37ED">
          <w:rPr>
            <w:webHidden/>
          </w:rPr>
          <w:fldChar w:fldCharType="separate"/>
        </w:r>
        <w:r w:rsidR="005E37ED">
          <w:rPr>
            <w:webHidden/>
          </w:rPr>
          <w:t>3</w:t>
        </w:r>
        <w:r w:rsidR="005E37ED">
          <w:rPr>
            <w:webHidden/>
          </w:rPr>
          <w:fldChar w:fldCharType="end"/>
        </w:r>
      </w:hyperlink>
    </w:p>
    <w:p w14:paraId="5A983C1C" w14:textId="6312EA0E" w:rsidR="005E37ED" w:rsidRDefault="005E37ED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3964129" w:history="1">
        <w:r w:rsidRPr="00307B67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307B67">
          <w:rPr>
            <w:rStyle w:val="Hyperlink"/>
          </w:rPr>
          <w:t>Informationen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_Toc193964129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D46EC65" w14:textId="3C5EFEE5" w:rsidR="005E37ED" w:rsidRDefault="005E37ED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3964130" w:history="1">
        <w:r w:rsidRPr="00307B67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307B67">
          <w:rPr>
            <w:rStyle w:val="Hyperlink"/>
          </w:rPr>
          <w:t>Programmierumgebung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_Toc193964130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E79996" w14:textId="5E33CDB9" w:rsidR="005E37ED" w:rsidRDefault="005E37ED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3964131" w:history="1">
        <w:r w:rsidRPr="00307B67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307B67">
          <w:rPr>
            <w:rStyle w:val="Hyperlink"/>
          </w:rPr>
          <w:t>Programme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_Toc193964131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FBE07E" w14:textId="5171F90F" w:rsidR="005E37ED" w:rsidRDefault="005E37ED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de-CH"/>
          <w14:ligatures w14:val="standardContextual"/>
        </w:rPr>
      </w:pPr>
      <w:hyperlink w:anchor="_Toc193964132" w:history="1">
        <w:r w:rsidRPr="00307B6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307B67">
          <w:rPr>
            <w:rStyle w:val="Hyperlink"/>
          </w:rPr>
          <w:t>Verzeichnisse.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_Toc193964132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E002CF" w14:textId="1BE417C5" w:rsidR="005E37ED" w:rsidRDefault="005E37ED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3964133" w:history="1">
        <w:r w:rsidRPr="00307B67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307B67">
          <w:rPr>
            <w:rStyle w:val="Hyperlink"/>
          </w:rPr>
          <w:t>Abbildungen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_Toc193964133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D8B283" w14:textId="77462F62" w:rsidR="005E37ED" w:rsidRDefault="005E37ED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3964134" w:history="1">
        <w:r w:rsidRPr="00307B67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307B67">
          <w:rPr>
            <w:rStyle w:val="Hyperlink"/>
          </w:rPr>
          <w:t>Tabellen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_Toc193964134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453A6A" w14:textId="78F49BBB" w:rsidR="005E37ED" w:rsidRDefault="005E37ED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3964135" w:history="1">
        <w:r w:rsidRPr="00307B67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307B67">
          <w:rPr>
            <w:rStyle w:val="Hyperlink"/>
          </w:rPr>
          <w:t>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_Toc193964135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1C39E9" w14:textId="7ADE9A6B" w:rsidR="00A803CD" w:rsidRPr="00A803CD" w:rsidRDefault="009A2BD5" w:rsidP="00A803CD">
      <w:r>
        <w:rPr>
          <w:b/>
          <w:noProof/>
        </w:rPr>
        <w:fldChar w:fldCharType="end"/>
      </w:r>
    </w:p>
    <w:bookmarkStart w:id="0" w:name="_Toc193964128"/>
    <w:p w14:paraId="77E19E5B" w14:textId="7390D55D" w:rsidR="002C1FDE" w:rsidRDefault="002C1FDE" w:rsidP="00E5110A">
      <w:pPr>
        <w:pStyle w:val="berschrift1"/>
        <w:rPr>
          <w:color w:val="CCCC00" w:themeColor="text2"/>
        </w:rPr>
      </w:pPr>
      <w:r w:rsidRPr="006C5B45">
        <w:rPr>
          <w:rFonts w:eastAsia="Arial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882812" wp14:editId="2776301A">
                <wp:simplePos x="0" y="0"/>
                <wp:positionH relativeFrom="column">
                  <wp:posOffset>-4812030</wp:posOffset>
                </wp:positionH>
                <wp:positionV relativeFrom="paragraph">
                  <wp:posOffset>692150</wp:posOffset>
                </wp:positionV>
                <wp:extent cx="1796995" cy="1240403"/>
                <wp:effectExtent l="0" t="0" r="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A0822" id="Rechteck 1" o:spid="_x0000_s1026" style="position:absolute;margin-left:-378.9pt;margin-top:54.5pt;width:141.5pt;height:97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" fillcolor="#6cf" stroked="f" strokeweight="2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202F0E" wp14:editId="79BA3593">
                <wp:simplePos x="0" y="0"/>
                <wp:positionH relativeFrom="column">
                  <wp:posOffset>-4964430</wp:posOffset>
                </wp:positionH>
                <wp:positionV relativeFrom="paragraph">
                  <wp:posOffset>539750</wp:posOffset>
                </wp:positionV>
                <wp:extent cx="1796995" cy="1240403"/>
                <wp:effectExtent l="0" t="0" r="13335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53749" id="Rechteck 2" o:spid="_x0000_s1026" style="position:absolute;margin-left:-390.9pt;margin-top:42.5pt;width:141.5pt;height:9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fxK8qeMAAAAMAQAADwAAAAAA&#10;AAAAAAAAAADGBAAAZHJzL2Rvd25yZXYueG1sUEsFBgAAAAAEAAQA8wAAANYFAAAAAA==&#10;" fillcolor="#6cf [3206]" strokecolor="#000f2f [1604]" strokeweight="1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A65497" wp14:editId="43081F5D">
                <wp:simplePos x="0" y="0"/>
                <wp:positionH relativeFrom="column">
                  <wp:posOffset>-5116830</wp:posOffset>
                </wp:positionH>
                <wp:positionV relativeFrom="paragraph">
                  <wp:posOffset>387350</wp:posOffset>
                </wp:positionV>
                <wp:extent cx="1796995" cy="1240403"/>
                <wp:effectExtent l="0" t="0" r="13335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6A62B" id="Rechteck 4" o:spid="_x0000_s1026" style="position:absolute;margin-left:-402.9pt;margin-top:30.5pt;width:141.5pt;height:97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QIoUouMAAAAMAQAADwAAAAAA&#10;AAAAAAAAAADGBAAAZHJzL2Rvd25yZXYueG1sUEsFBgAAAAAEAAQA8wAAANYFAAAAAA==&#10;" fillcolor="#6cf [3206]" strokecolor="#000f2f [1604]" strokeweight="1pt"/>
            </w:pict>
          </mc:Fallback>
        </mc:AlternateContent>
      </w:r>
      <w:r w:rsidR="00A2529D">
        <w:t>Planung</w:t>
      </w:r>
      <w:r w:rsidR="001B62B4" w:rsidRPr="0028003A">
        <w:rPr>
          <w:color w:val="CCCC00" w:themeColor="text2"/>
        </w:rPr>
        <w:t>.</w:t>
      </w:r>
      <w:bookmarkEnd w:id="0"/>
    </w:p>
    <w:p w14:paraId="6E622C93" w14:textId="6125248D" w:rsidR="005E24DD" w:rsidRDefault="005E24DD" w:rsidP="005E24DD">
      <w:pPr>
        <w:pStyle w:val="berschrift2"/>
      </w:pPr>
      <w:bookmarkStart w:id="1" w:name="_Toc193964129"/>
      <w:r>
        <w:t>Informationen</w:t>
      </w:r>
      <w:bookmarkEnd w:id="1"/>
    </w:p>
    <w:p w14:paraId="2587D420" w14:textId="0E7F81D1" w:rsidR="0016377C" w:rsidRDefault="00E44B22" w:rsidP="00E44B22">
      <w:pPr>
        <w:pStyle w:val="berschrift3"/>
      </w:pPr>
      <w:bookmarkStart w:id="2" w:name="_Toc193964130"/>
      <w:r>
        <w:t>Programmierumgebung</w:t>
      </w:r>
      <w:bookmarkEnd w:id="2"/>
    </w:p>
    <w:p w14:paraId="44DE2A5A" w14:textId="713B9602" w:rsidR="00E44B22" w:rsidRDefault="00E44B22" w:rsidP="00E44B22">
      <w:r>
        <w:t xml:space="preserve">Ich werde EchoPlay mithilfe von </w:t>
      </w:r>
      <w:r w:rsidR="00017B47">
        <w:t>der Arduino Programmiersprache</w:t>
      </w:r>
      <w:r>
        <w:t xml:space="preserve"> programmieren.</w:t>
      </w:r>
    </w:p>
    <w:p w14:paraId="40EEF04A" w14:textId="66B528B3" w:rsidR="00887DFE" w:rsidRDefault="00887DFE" w:rsidP="00887DFE">
      <w:pPr>
        <w:pStyle w:val="berschrift3"/>
      </w:pPr>
      <w:bookmarkStart w:id="3" w:name="_Toc193964131"/>
      <w:r>
        <w:t>Programme</w:t>
      </w:r>
      <w:bookmarkEnd w:id="3"/>
    </w:p>
    <w:p w14:paraId="69B94FD7" w14:textId="2748C7EA" w:rsidR="00CC4F0B" w:rsidRDefault="00CC4F0B" w:rsidP="00CC4F0B">
      <w:r>
        <w:t>Ich werde für mein Projekt folgende Programme Programmieren.</w:t>
      </w:r>
    </w:p>
    <w:p w14:paraId="232FE537" w14:textId="3874A8E7" w:rsidR="00CC4F0B" w:rsidRDefault="00CC4F0B" w:rsidP="00CC4F0B">
      <w:pPr>
        <w:pStyle w:val="Listenabsatz"/>
        <w:numPr>
          <w:ilvl w:val="0"/>
          <w:numId w:val="28"/>
        </w:numPr>
      </w:pPr>
      <w:r>
        <w:t>Snake</w:t>
      </w:r>
    </w:p>
    <w:p w14:paraId="53364133" w14:textId="2705C7D3" w:rsidR="00CC4F0B" w:rsidRDefault="004406F8" w:rsidP="00CC4F0B">
      <w:pPr>
        <w:pStyle w:val="Listenabsatz"/>
        <w:numPr>
          <w:ilvl w:val="0"/>
          <w:numId w:val="28"/>
        </w:numPr>
      </w:pPr>
      <w:r>
        <w:t>4 Gewinnt</w:t>
      </w:r>
    </w:p>
    <w:p w14:paraId="747D4218" w14:textId="6598AFAF" w:rsidR="004406F8" w:rsidRDefault="004406F8" w:rsidP="00CC4F0B">
      <w:pPr>
        <w:pStyle w:val="Listenabsatz"/>
        <w:numPr>
          <w:ilvl w:val="0"/>
          <w:numId w:val="28"/>
        </w:numPr>
      </w:pPr>
      <w:r>
        <w:t>Dino Spiel von Google</w:t>
      </w:r>
    </w:p>
    <w:p w14:paraId="561DAC31" w14:textId="32586542" w:rsidR="004406F8" w:rsidRDefault="004406F8" w:rsidP="00CC4F0B">
      <w:pPr>
        <w:pStyle w:val="Listenabsatz"/>
        <w:numPr>
          <w:ilvl w:val="0"/>
          <w:numId w:val="28"/>
        </w:numPr>
      </w:pPr>
      <w:r>
        <w:t xml:space="preserve">Tic </w:t>
      </w:r>
      <w:proofErr w:type="spellStart"/>
      <w:r>
        <w:t>Tac</w:t>
      </w:r>
      <w:proofErr w:type="spellEnd"/>
      <w:r>
        <w:t xml:space="preserve"> Toe</w:t>
      </w:r>
    </w:p>
    <w:p w14:paraId="7DCBA814" w14:textId="12167A23" w:rsidR="00436B84" w:rsidRDefault="00436B84" w:rsidP="00CC4F0B">
      <w:pPr>
        <w:pStyle w:val="Listenabsatz"/>
        <w:numPr>
          <w:ilvl w:val="0"/>
          <w:numId w:val="28"/>
        </w:numPr>
      </w:pPr>
      <w:r>
        <w:t>Uhr</w:t>
      </w:r>
    </w:p>
    <w:p w14:paraId="4F6A7813" w14:textId="504118CA" w:rsidR="0058390C" w:rsidRDefault="005E37ED" w:rsidP="0058390C">
      <w:pPr>
        <w:pStyle w:val="Listenabsatz"/>
        <w:numPr>
          <w:ilvl w:val="0"/>
          <w:numId w:val="28"/>
        </w:numPr>
      </w:pPr>
      <w:r>
        <w:t>Programm,</w:t>
      </w:r>
      <w:r w:rsidR="00436B84">
        <w:t xml:space="preserve"> um Boxen miteinander zu verbinden</w:t>
      </w:r>
    </w:p>
    <w:p w14:paraId="4DAE3034" w14:textId="2A89E951" w:rsidR="00BE2CF6" w:rsidRDefault="00BE2CF6" w:rsidP="00BE2CF6">
      <w:pPr>
        <w:pStyle w:val="berschrift2"/>
      </w:pPr>
      <w:r>
        <w:t>Plan</w:t>
      </w:r>
      <w:r w:rsidR="00C17D8B">
        <w:t>ung</w:t>
      </w:r>
    </w:p>
    <w:p w14:paraId="35AC33F2" w14:textId="000FCADC" w:rsidR="00C17D8B" w:rsidRDefault="00C17D8B" w:rsidP="00C17D8B">
      <w:pPr>
        <w:pStyle w:val="berschrift3"/>
      </w:pPr>
      <w:r>
        <w:t>Struktur</w:t>
      </w:r>
    </w:p>
    <w:p w14:paraId="2EF87892" w14:textId="77777777" w:rsidR="00C17D8B" w:rsidRPr="00C17D8B" w:rsidRDefault="00C17D8B" w:rsidP="00C17D8B"/>
    <w:p w14:paraId="25850FEE" w14:textId="5E9DE1C2" w:rsidR="00B56828" w:rsidRDefault="005E24DD" w:rsidP="000B0EB2">
      <w:pPr>
        <w:pStyle w:val="berschrift1"/>
        <w:rPr>
          <w:color w:val="CCCC00" w:themeColor="text2"/>
        </w:rPr>
      </w:pPr>
      <w:bookmarkStart w:id="4" w:name="_Toc193964132"/>
      <w:r>
        <w:lastRenderedPageBreak/>
        <w:t>V</w:t>
      </w:r>
      <w:r w:rsidR="00E13F17">
        <w:t>erzeichnisse</w:t>
      </w:r>
      <w:r w:rsidR="00E13F17" w:rsidRPr="00C47A40">
        <w:rPr>
          <w:color w:val="CCCC00" w:themeColor="text2"/>
        </w:rPr>
        <w:t>.</w:t>
      </w:r>
      <w:bookmarkEnd w:id="4"/>
    </w:p>
    <w:p w14:paraId="7CC0F580" w14:textId="77777777" w:rsidR="00E13F17" w:rsidRDefault="00E13F17" w:rsidP="00E13F17">
      <w:pPr>
        <w:pStyle w:val="berschrift2"/>
      </w:pPr>
      <w:bookmarkStart w:id="5" w:name="_Toc117236043"/>
      <w:bookmarkStart w:id="6" w:name="_Toc193964133"/>
      <w:r>
        <w:t>Abbildungen</w:t>
      </w:r>
      <w:bookmarkEnd w:id="5"/>
      <w:bookmarkEnd w:id="6"/>
    </w:p>
    <w:p w14:paraId="6CC3A41A" w14:textId="2C552882" w:rsidR="008A6972" w:rsidRDefault="00E13F17" w:rsidP="008A6972">
      <w:r>
        <w:rPr>
          <w:rFonts w:eastAsia="Calibri" w:cs="Times New Roman"/>
          <w:lang w:val="de-DE"/>
        </w:rPr>
        <w:fldChar w:fldCharType="begin"/>
      </w:r>
      <w:r>
        <w:rPr>
          <w:lang w:val="de-DE"/>
        </w:rPr>
        <w:instrText xml:space="preserve"> TOC \h \z \c "Abbildung" </w:instrText>
      </w:r>
      <w:r>
        <w:rPr>
          <w:rFonts w:eastAsia="Calibri" w:cs="Times New Roman"/>
          <w:lang w:val="de-DE"/>
        </w:rPr>
        <w:fldChar w:fldCharType="separate"/>
      </w:r>
      <w:r w:rsidR="005E37ED">
        <w:rPr>
          <w:rFonts w:eastAsia="Calibri" w:cs="Times New Roman"/>
          <w:b/>
          <w:bCs/>
          <w:noProof/>
          <w:lang w:val="de-DE"/>
        </w:rPr>
        <w:t>Es konnten keine Einträge für ein Abbildungsverzeichnis gefunden werden.</w:t>
      </w:r>
      <w:r>
        <w:fldChar w:fldCharType="end"/>
      </w:r>
      <w:bookmarkStart w:id="7" w:name="_Toc117236044"/>
    </w:p>
    <w:p w14:paraId="22659F5F" w14:textId="77777777" w:rsidR="00BE5CCB" w:rsidRPr="008A6972" w:rsidRDefault="00BE5CCB" w:rsidP="008A6972"/>
    <w:p w14:paraId="287B72FB" w14:textId="77777777" w:rsidR="00E13F17" w:rsidRDefault="00E13F17" w:rsidP="00E13F17">
      <w:pPr>
        <w:pStyle w:val="berschrift2"/>
      </w:pPr>
      <w:bookmarkStart w:id="8" w:name="_Toc193964134"/>
      <w:r>
        <w:t>Tabellen</w:t>
      </w:r>
      <w:bookmarkEnd w:id="7"/>
      <w:bookmarkEnd w:id="8"/>
    </w:p>
    <w:p w14:paraId="22F6D2A3" w14:textId="18AF8C56" w:rsidR="00E13F17" w:rsidRDefault="00E13F17" w:rsidP="00E13F17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"Tabelle" </w:instrText>
      </w:r>
      <w:r>
        <w:rPr>
          <w:lang w:val="de-DE"/>
        </w:rPr>
        <w:fldChar w:fldCharType="separate"/>
      </w:r>
      <w:r w:rsidR="005E37ED">
        <w:rPr>
          <w:b/>
          <w:bCs/>
          <w:noProof/>
          <w:lang w:val="de-DE"/>
        </w:rPr>
        <w:t>Es konnten keine Einträge für ein Abbildungsverzeichnis gefunden werden.</w:t>
      </w:r>
      <w:r>
        <w:rPr>
          <w:lang w:val="de-DE"/>
        </w:rPr>
        <w:fldChar w:fldCharType="end"/>
      </w:r>
    </w:p>
    <w:p w14:paraId="71FB8DAE" w14:textId="77777777" w:rsidR="008A6972" w:rsidRPr="008A6972" w:rsidRDefault="008A6972" w:rsidP="008A6972">
      <w:bookmarkStart w:id="9" w:name="_Toc117236045"/>
    </w:p>
    <w:p w14:paraId="5A773D93" w14:textId="77777777" w:rsidR="00E13F17" w:rsidRDefault="00E13F17" w:rsidP="00E13F17">
      <w:pPr>
        <w:pStyle w:val="berschrift2"/>
      </w:pPr>
      <w:bookmarkStart w:id="10" w:name="_Toc193964135"/>
      <w:r>
        <w:t>Quellen</w:t>
      </w:r>
      <w:bookmarkEnd w:id="9"/>
      <w:bookmarkEnd w:id="10"/>
    </w:p>
    <w:p w14:paraId="2B8229DD" w14:textId="100C079F" w:rsidR="00E13F17" w:rsidRPr="00213B29" w:rsidRDefault="00E13F17" w:rsidP="00E13F17">
      <w:pPr>
        <w:rPr>
          <w:lang w:val="de-DE"/>
        </w:rPr>
      </w:pPr>
      <w:r>
        <w:rPr>
          <w:lang w:val="de-DE"/>
        </w:rPr>
        <w:fldChar w:fldCharType="begin"/>
      </w:r>
      <w:r>
        <w:instrText xml:space="preserve"> BIBLIOGRAPHY  \l 2055 </w:instrText>
      </w:r>
      <w:r>
        <w:rPr>
          <w:lang w:val="de-DE"/>
        </w:rPr>
        <w:fldChar w:fldCharType="separate"/>
      </w:r>
      <w:r w:rsidR="005E37ED">
        <w:rPr>
          <w:b/>
          <w:bCs/>
          <w:noProof/>
          <w:lang w:val="de-DE"/>
        </w:rPr>
        <w:t>Im aktuellen Dokument sind keine Quellen vorhanden.</w:t>
      </w:r>
      <w:r>
        <w:rPr>
          <w:lang w:val="de-DE"/>
        </w:rPr>
        <w:fldChar w:fldCharType="end"/>
      </w:r>
    </w:p>
    <w:sectPr w:rsidR="00E13F17" w:rsidRPr="00213B29" w:rsidSect="00B5682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851" w:right="1274" w:bottom="993" w:left="1276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B6715" w14:textId="77777777" w:rsidR="00371BEF" w:rsidRDefault="00371BEF" w:rsidP="0093507C">
      <w:r>
        <w:separator/>
      </w:r>
    </w:p>
    <w:p w14:paraId="759E551C" w14:textId="77777777" w:rsidR="00371BEF" w:rsidRDefault="00371BEF"/>
  </w:endnote>
  <w:endnote w:type="continuationSeparator" w:id="0">
    <w:p w14:paraId="26F4DA55" w14:textId="77777777" w:rsidR="00371BEF" w:rsidRDefault="00371BEF" w:rsidP="0093507C">
      <w:r>
        <w:continuationSeparator/>
      </w:r>
    </w:p>
    <w:p w14:paraId="1A68A607" w14:textId="77777777" w:rsidR="00371BEF" w:rsidRDefault="00371B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93291" w14:textId="7850EDD5" w:rsidR="00211467" w:rsidRPr="00B56828" w:rsidRDefault="009545B0" w:rsidP="00B95E88">
    <w:pPr>
      <w:pStyle w:val="Fuzeile"/>
      <w:tabs>
        <w:tab w:val="clear" w:pos="4513"/>
        <w:tab w:val="clear" w:pos="9026"/>
        <w:tab w:val="right" w:pos="9356"/>
      </w:tabs>
      <w:rPr>
        <w:sz w:val="14"/>
        <w:szCs w:val="14"/>
      </w:rPr>
    </w:pPr>
    <w:r w:rsidRPr="00B56828">
      <w:rPr>
        <w:sz w:val="14"/>
        <w:szCs w:val="14"/>
      </w:rPr>
      <w:t>© 20</w:t>
    </w:r>
    <w:r w:rsidR="00976948" w:rsidRPr="00B56828">
      <w:rPr>
        <w:sz w:val="14"/>
        <w:szCs w:val="14"/>
      </w:rPr>
      <w:t>2</w:t>
    </w:r>
    <w:r w:rsidR="003A3885">
      <w:rPr>
        <w:sz w:val="14"/>
        <w:szCs w:val="14"/>
      </w:rPr>
      <w:t>4</w:t>
    </w:r>
    <w:r w:rsidRPr="00B56828">
      <w:rPr>
        <w:sz w:val="14"/>
        <w:szCs w:val="14"/>
      </w:rPr>
      <w:t xml:space="preserve"> </w:t>
    </w:r>
    <w:r w:rsidR="00612C28" w:rsidRPr="00B56828">
      <w:rPr>
        <w:rFonts w:ascii="Arial Black" w:hAnsi="Arial Black"/>
        <w:sz w:val="14"/>
        <w:szCs w:val="14"/>
      </w:rPr>
      <w:t>gbs</w:t>
    </w:r>
    <w:r w:rsidR="00612C28" w:rsidRPr="00B56828">
      <w:rPr>
        <w:sz w:val="14"/>
        <w:szCs w:val="14"/>
      </w:rPr>
      <w:t>sg.ch</w:t>
    </w:r>
    <w:r w:rsidR="00514E31" w:rsidRPr="00B56828">
      <w:rPr>
        <w:sz w:val="14"/>
        <w:szCs w:val="14"/>
      </w:rPr>
      <w:t xml:space="preserve"> </w:t>
    </w:r>
    <w:r w:rsidR="00514E31" w:rsidRPr="00B56828">
      <w:rPr>
        <w:color w:val="CCCC00"/>
        <w:sz w:val="14"/>
        <w:szCs w:val="14"/>
      </w:rPr>
      <w:t xml:space="preserve">| </w:t>
    </w:r>
    <w:r w:rsidR="008B058F">
      <w:rPr>
        <w:rFonts w:ascii="Arial Black" w:hAnsi="Arial Black"/>
        <w:sz w:val="14"/>
        <w:szCs w:val="14"/>
      </w:rPr>
      <w:t>Grundbildung</w:t>
    </w:r>
    <w:r w:rsidR="008B75C5" w:rsidRPr="00B56828">
      <w:rPr>
        <w:sz w:val="14"/>
        <w:szCs w:val="14"/>
      </w:rPr>
      <w:t xml:space="preserve"> </w:t>
    </w:r>
    <w:r w:rsidR="008B75C5" w:rsidRPr="00B56828">
      <w:rPr>
        <w:color w:val="CCCC00"/>
        <w:sz w:val="14"/>
        <w:szCs w:val="14"/>
      </w:rPr>
      <w:t xml:space="preserve">| </w:t>
    </w:r>
    <w:sdt>
      <w:sdtPr>
        <w:rPr>
          <w:rFonts w:ascii="Arial Black" w:hAnsi="Arial Black"/>
          <w:sz w:val="14"/>
          <w:szCs w:val="14"/>
        </w:rPr>
        <w:alias w:val="Kategorie"/>
        <w:tag w:val=""/>
        <w:id w:val="-1095237512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66769">
          <w:rPr>
            <w:rFonts w:ascii="Arial Black" w:hAnsi="Arial Black"/>
            <w:sz w:val="14"/>
            <w:szCs w:val="14"/>
          </w:rPr>
          <w:t>Projektplanung</w:t>
        </w:r>
      </w:sdtContent>
    </w:sdt>
    <w:r w:rsidR="008B75C5" w:rsidRPr="00B56828">
      <w:rPr>
        <w:sz w:val="14"/>
        <w:szCs w:val="14"/>
      </w:rPr>
      <w:t xml:space="preserve"> </w:t>
    </w:r>
    <w:r w:rsidR="008B75C5" w:rsidRPr="00B56828">
      <w:rPr>
        <w:color w:val="CCCC00"/>
        <w:sz w:val="14"/>
        <w:szCs w:val="14"/>
      </w:rPr>
      <w:t xml:space="preserve">| </w:t>
    </w:r>
    <w:sdt>
      <w:sdtPr>
        <w:rPr>
          <w:rFonts w:ascii="Arial Black" w:hAnsi="Arial Black"/>
          <w:sz w:val="14"/>
          <w:szCs w:val="14"/>
        </w:rPr>
        <w:alias w:val="Titel"/>
        <w:tag w:val=""/>
        <w:id w:val="-2122291734"/>
        <w:placeholder>
          <w:docPart w:val="E71E6F1E50144C1F909C583E22C39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5110A">
          <w:rPr>
            <w:rFonts w:ascii="Arial Black" w:hAnsi="Arial Black"/>
            <w:sz w:val="14"/>
            <w:szCs w:val="14"/>
          </w:rPr>
          <w:t>Planung, Code Struktur</w:t>
        </w:r>
      </w:sdtContent>
    </w:sdt>
    <w:r w:rsidR="008B75C5" w:rsidRPr="00B56828">
      <w:rPr>
        <w:sz w:val="14"/>
        <w:szCs w:val="14"/>
      </w:rPr>
      <w:t xml:space="preserve"> </w:t>
    </w:r>
    <w:r w:rsidR="008B75C5" w:rsidRPr="00B56828">
      <w:rPr>
        <w:color w:val="CCCC00"/>
        <w:sz w:val="14"/>
        <w:szCs w:val="14"/>
      </w:rPr>
      <w:t xml:space="preserve">| </w:t>
    </w:r>
    <w:sdt>
      <w:sdtPr>
        <w:rPr>
          <w:sz w:val="14"/>
          <w:szCs w:val="14"/>
        </w:rPr>
        <w:alias w:val="Status"/>
        <w:tag w:val=""/>
        <w:id w:val="-1806687372"/>
        <w:placeholder>
          <w:docPart w:val="EFD2A96E6A1D42A6B80419A103450FBB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017B47">
          <w:rPr>
            <w:sz w:val="14"/>
            <w:szCs w:val="14"/>
          </w:rPr>
          <w:t>v1.0</w:t>
        </w:r>
      </w:sdtContent>
    </w:sdt>
    <w:r w:rsidRPr="00B56828">
      <w:rPr>
        <w:sz w:val="14"/>
        <w:szCs w:val="14"/>
      </w:rPr>
      <w:tab/>
    </w:r>
    <w:r w:rsidRPr="00B56828">
      <w:rPr>
        <w:b/>
        <w:sz w:val="14"/>
        <w:szCs w:val="14"/>
      </w:rPr>
      <w:fldChar w:fldCharType="begin"/>
    </w:r>
    <w:r w:rsidRPr="00B56828">
      <w:rPr>
        <w:b/>
        <w:sz w:val="14"/>
        <w:szCs w:val="14"/>
      </w:rPr>
      <w:instrText>PAGE   \* MERGEFORMAT</w:instrText>
    </w:r>
    <w:r w:rsidRPr="00B56828">
      <w:rPr>
        <w:b/>
        <w:sz w:val="14"/>
        <w:szCs w:val="14"/>
      </w:rPr>
      <w:fldChar w:fldCharType="separate"/>
    </w:r>
    <w:r w:rsidR="00185852" w:rsidRPr="00B56828">
      <w:rPr>
        <w:b/>
        <w:noProof/>
        <w:sz w:val="14"/>
        <w:szCs w:val="14"/>
        <w:lang w:val="de-DE"/>
      </w:rPr>
      <w:t>6</w:t>
    </w:r>
    <w:r w:rsidRPr="00B56828">
      <w:rPr>
        <w:b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8C54D" w14:textId="77777777" w:rsidR="00384032" w:rsidRPr="00384032" w:rsidRDefault="00384032" w:rsidP="00384032">
    <w:pPr>
      <w:pStyle w:val="Fuzeile"/>
      <w:tabs>
        <w:tab w:val="clear" w:pos="9026"/>
        <w:tab w:val="right" w:pos="9356"/>
      </w:tabs>
      <w:spacing w:line="190" w:lineRule="exact"/>
      <w:rPr>
        <w:sz w:val="14"/>
        <w:szCs w:val="14"/>
      </w:rPr>
    </w:pPr>
    <w:r w:rsidRPr="00387190">
      <w:tab/>
    </w:r>
    <w:r>
      <w:tab/>
    </w:r>
    <w:r>
      <w:rPr>
        <w:sz w:val="14"/>
        <w:szCs w:val="14"/>
      </w:rPr>
      <w:t>ISO 29990:2010 zertifiziert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B8A61" w14:textId="77777777" w:rsidR="00371BEF" w:rsidRDefault="00371BEF" w:rsidP="0093507C">
      <w:r>
        <w:separator/>
      </w:r>
    </w:p>
    <w:p w14:paraId="01A89411" w14:textId="77777777" w:rsidR="00371BEF" w:rsidRDefault="00371BEF"/>
  </w:footnote>
  <w:footnote w:type="continuationSeparator" w:id="0">
    <w:p w14:paraId="625387B5" w14:textId="77777777" w:rsidR="00371BEF" w:rsidRDefault="00371BEF" w:rsidP="0093507C">
      <w:r>
        <w:continuationSeparator/>
      </w:r>
    </w:p>
    <w:p w14:paraId="398A2902" w14:textId="77777777" w:rsidR="00371BEF" w:rsidRDefault="00371B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5CC15" w14:textId="77777777" w:rsidR="003801BB" w:rsidRDefault="003801BB" w:rsidP="003801BB">
    <w:pPr>
      <w:pStyle w:val="Kopfzeile"/>
      <w:jc w:val="right"/>
    </w:pPr>
    <w:r>
      <w:rPr>
        <w:noProof/>
        <w:sz w:val="14"/>
        <w:szCs w:val="14"/>
      </w:rPr>
      <w:drawing>
        <wp:inline distT="0" distB="0" distL="0" distR="0" wp14:anchorId="309E33B8" wp14:editId="4032E23A">
          <wp:extent cx="720000" cy="360000"/>
          <wp:effectExtent l="0" t="0" r="4445" b="2540"/>
          <wp:docPr id="387818280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7818280" name="Grafik 1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60426" w14:textId="77777777" w:rsidR="00402F62" w:rsidRPr="00B56828" w:rsidRDefault="00402F62" w:rsidP="00384032">
    <w:pPr>
      <w:pStyle w:val="Kopfzeile"/>
      <w:tabs>
        <w:tab w:val="clear" w:pos="9072"/>
        <w:tab w:val="right" w:pos="9356"/>
      </w:tabs>
      <w:rPr>
        <w:sz w:val="21"/>
        <w:szCs w:val="21"/>
      </w:rPr>
    </w:pPr>
    <w:r w:rsidRPr="00B56828">
      <w:rPr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7B1D9060" wp14:editId="3838B3C1">
          <wp:simplePos x="0" y="0"/>
          <wp:positionH relativeFrom="column">
            <wp:posOffset>5910911</wp:posOffset>
          </wp:positionH>
          <wp:positionV relativeFrom="paragraph">
            <wp:posOffset>-1270</wp:posOffset>
          </wp:positionV>
          <wp:extent cx="469900" cy="588645"/>
          <wp:effectExtent l="0" t="0" r="6350" b="1905"/>
          <wp:wrapNone/>
          <wp:docPr id="28" name="Grafik 28" descr="sg_wappen_1c_13mm(600dpi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sg_wappen_1c_13mm(600dpi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6828">
      <w:rPr>
        <w:sz w:val="21"/>
        <w:szCs w:val="21"/>
      </w:rPr>
      <w:t xml:space="preserve">Kanton </w:t>
    </w:r>
    <w:proofErr w:type="spellStart"/>
    <w:r w:rsidRPr="00B56828">
      <w:rPr>
        <w:sz w:val="21"/>
        <w:szCs w:val="21"/>
      </w:rPr>
      <w:t>St.Gallen</w:t>
    </w:r>
    <w:proofErr w:type="spellEnd"/>
  </w:p>
  <w:p w14:paraId="2E6A1C6B" w14:textId="77777777" w:rsidR="00402F62" w:rsidRPr="00B56828" w:rsidRDefault="00402F62" w:rsidP="00402F62">
    <w:pPr>
      <w:pStyle w:val="Kopfzeile"/>
      <w:rPr>
        <w:sz w:val="21"/>
        <w:szCs w:val="21"/>
      </w:rPr>
    </w:pPr>
    <w:r w:rsidRPr="00B56828">
      <w:rPr>
        <w:color w:val="000000"/>
        <w:sz w:val="21"/>
        <w:szCs w:val="21"/>
      </w:rPr>
      <w:t xml:space="preserve">Gewerbliches Berufs- und Weiterbildungszentrum </w:t>
    </w:r>
    <w:proofErr w:type="spellStart"/>
    <w:r w:rsidRPr="00B56828">
      <w:rPr>
        <w:color w:val="000000"/>
        <w:sz w:val="21"/>
        <w:szCs w:val="21"/>
      </w:rPr>
      <w:t>St.Gallen</w:t>
    </w:r>
    <w:proofErr w:type="spellEnd"/>
  </w:p>
  <w:p w14:paraId="37D0FD07" w14:textId="77777777" w:rsidR="00402F62" w:rsidRPr="00B56828" w:rsidRDefault="00402F62" w:rsidP="00402F62">
    <w:pPr>
      <w:pStyle w:val="Kopfzeile"/>
      <w:rPr>
        <w:sz w:val="21"/>
        <w:szCs w:val="21"/>
      </w:rPr>
    </w:pPr>
  </w:p>
  <w:p w14:paraId="6787CC4F" w14:textId="77777777" w:rsidR="00402F62" w:rsidRPr="00B56828" w:rsidRDefault="008B058F">
    <w:pPr>
      <w:pStyle w:val="Kopfzeile"/>
      <w:rPr>
        <w:color w:val="000000"/>
        <w:sz w:val="21"/>
        <w:szCs w:val="21"/>
      </w:rPr>
    </w:pPr>
    <w:r>
      <w:rPr>
        <w:b/>
        <w:color w:val="000000"/>
        <w:sz w:val="21"/>
        <w:szCs w:val="21"/>
      </w:rPr>
      <w:t>Grundbildung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324D"/>
    <w:multiLevelType w:val="hybridMultilevel"/>
    <w:tmpl w:val="C3C4A9D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637"/>
    <w:multiLevelType w:val="hybridMultilevel"/>
    <w:tmpl w:val="77E8A250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30845"/>
    <w:multiLevelType w:val="hybridMultilevel"/>
    <w:tmpl w:val="0832C0BE"/>
    <w:lvl w:ilvl="0" w:tplc="D2F835CA">
      <w:start w:val="1"/>
      <w:numFmt w:val="decimal"/>
      <w:pStyle w:val="Titel3Aufgabe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F5E8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5852C0"/>
    <w:multiLevelType w:val="hybridMultilevel"/>
    <w:tmpl w:val="D77E79CC"/>
    <w:lvl w:ilvl="0" w:tplc="C28AA75C">
      <w:start w:val="1"/>
      <w:numFmt w:val="bullet"/>
      <w:lvlText w:val=""/>
      <w:lvlJc w:val="left"/>
      <w:pPr>
        <w:tabs>
          <w:tab w:val="num" w:pos="-800"/>
        </w:tabs>
        <w:ind w:left="-800" w:hanging="360"/>
      </w:pPr>
      <w:rPr>
        <w:rFonts w:ascii="Wingdings" w:hAnsi="Wingdings" w:hint="default"/>
      </w:rPr>
    </w:lvl>
    <w:lvl w:ilvl="1" w:tplc="FDE83D36" w:tentative="1">
      <w:start w:val="1"/>
      <w:numFmt w:val="bullet"/>
      <w:lvlText w:val=""/>
      <w:lvlJc w:val="left"/>
      <w:pPr>
        <w:tabs>
          <w:tab w:val="num" w:pos="-80"/>
        </w:tabs>
        <w:ind w:left="-80" w:hanging="360"/>
      </w:pPr>
      <w:rPr>
        <w:rFonts w:ascii="Wingdings" w:hAnsi="Wingdings" w:hint="default"/>
      </w:rPr>
    </w:lvl>
    <w:lvl w:ilvl="2" w:tplc="96DE3D78" w:tentative="1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</w:rPr>
    </w:lvl>
    <w:lvl w:ilvl="3" w:tplc="886E81F2" w:tentative="1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 w:hint="default"/>
      </w:rPr>
    </w:lvl>
    <w:lvl w:ilvl="4" w:tplc="A782D866" w:tentative="1">
      <w:start w:val="1"/>
      <w:numFmt w:val="bullet"/>
      <w:lvlText w:val="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</w:rPr>
    </w:lvl>
    <w:lvl w:ilvl="5" w:tplc="61F2F4AE" w:tentative="1">
      <w:start w:val="1"/>
      <w:numFmt w:val="bullet"/>
      <w:lvlText w:val=""/>
      <w:lvlJc w:val="left"/>
      <w:pPr>
        <w:tabs>
          <w:tab w:val="num" w:pos="2800"/>
        </w:tabs>
        <w:ind w:left="2800" w:hanging="360"/>
      </w:pPr>
      <w:rPr>
        <w:rFonts w:ascii="Wingdings" w:hAnsi="Wingdings" w:hint="default"/>
      </w:rPr>
    </w:lvl>
    <w:lvl w:ilvl="6" w:tplc="7AEC2A96" w:tentative="1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 w:hint="default"/>
      </w:rPr>
    </w:lvl>
    <w:lvl w:ilvl="7" w:tplc="4328B530" w:tentative="1">
      <w:start w:val="1"/>
      <w:numFmt w:val="bullet"/>
      <w:lvlText w:val=""/>
      <w:lvlJc w:val="left"/>
      <w:pPr>
        <w:tabs>
          <w:tab w:val="num" w:pos="4240"/>
        </w:tabs>
        <w:ind w:left="4240" w:hanging="360"/>
      </w:pPr>
      <w:rPr>
        <w:rFonts w:ascii="Wingdings" w:hAnsi="Wingdings" w:hint="default"/>
      </w:rPr>
    </w:lvl>
    <w:lvl w:ilvl="8" w:tplc="8F483EA0" w:tentative="1">
      <w:start w:val="1"/>
      <w:numFmt w:val="bullet"/>
      <w:lvlText w:val=""/>
      <w:lvlJc w:val="left"/>
      <w:pPr>
        <w:tabs>
          <w:tab w:val="num" w:pos="4960"/>
        </w:tabs>
        <w:ind w:left="4960" w:hanging="360"/>
      </w:pPr>
      <w:rPr>
        <w:rFonts w:ascii="Wingdings" w:hAnsi="Wingdings" w:hint="default"/>
      </w:rPr>
    </w:lvl>
  </w:abstractNum>
  <w:abstractNum w:abstractNumId="5" w15:restartNumberingAfterBreak="0">
    <w:nsid w:val="20046B31"/>
    <w:multiLevelType w:val="hybridMultilevel"/>
    <w:tmpl w:val="0BF650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74F35"/>
    <w:multiLevelType w:val="hybridMultilevel"/>
    <w:tmpl w:val="273C9BF4"/>
    <w:lvl w:ilvl="0" w:tplc="912E0F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407A"/>
    <w:multiLevelType w:val="hybridMultilevel"/>
    <w:tmpl w:val="DBB40868"/>
    <w:lvl w:ilvl="0" w:tplc="90C2C5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B2C37"/>
    <w:multiLevelType w:val="hybridMultilevel"/>
    <w:tmpl w:val="717AB2D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129B9"/>
    <w:multiLevelType w:val="hybridMultilevel"/>
    <w:tmpl w:val="4EB4C18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467DF"/>
    <w:multiLevelType w:val="hybridMultilevel"/>
    <w:tmpl w:val="90546EB8"/>
    <w:lvl w:ilvl="0" w:tplc="F362AE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CCC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849E8"/>
    <w:multiLevelType w:val="hybridMultilevel"/>
    <w:tmpl w:val="45ECE56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625AB8"/>
    <w:multiLevelType w:val="hybridMultilevel"/>
    <w:tmpl w:val="D11A4B58"/>
    <w:lvl w:ilvl="0" w:tplc="CCE4ECB4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384A66"/>
    <w:multiLevelType w:val="hybridMultilevel"/>
    <w:tmpl w:val="C3587A8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D654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4D6522"/>
    <w:multiLevelType w:val="hybridMultilevel"/>
    <w:tmpl w:val="4332392E"/>
    <w:lvl w:ilvl="0" w:tplc="08070017">
      <w:start w:val="1"/>
      <w:numFmt w:val="lowerLetter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9A7C76"/>
    <w:multiLevelType w:val="hybridMultilevel"/>
    <w:tmpl w:val="FE584278"/>
    <w:lvl w:ilvl="0" w:tplc="CFC2E7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46269"/>
    <w:multiLevelType w:val="hybridMultilevel"/>
    <w:tmpl w:val="EA66DB1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6627B"/>
    <w:multiLevelType w:val="hybridMultilevel"/>
    <w:tmpl w:val="D576CB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506AE"/>
    <w:multiLevelType w:val="hybridMultilevel"/>
    <w:tmpl w:val="E128477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634CC9"/>
    <w:multiLevelType w:val="hybridMultilevel"/>
    <w:tmpl w:val="007CFF82"/>
    <w:lvl w:ilvl="0" w:tplc="CB528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F11AA"/>
    <w:multiLevelType w:val="hybridMultilevel"/>
    <w:tmpl w:val="BF303FB2"/>
    <w:lvl w:ilvl="0" w:tplc="65921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A7583"/>
    <w:multiLevelType w:val="hybridMultilevel"/>
    <w:tmpl w:val="53881D6C"/>
    <w:lvl w:ilvl="0" w:tplc="2732F978">
      <w:start w:val="1"/>
      <w:numFmt w:val="bullet"/>
      <w:pStyle w:val="Listenabsatz"/>
      <w:lvlText w:val=""/>
      <w:lvlJc w:val="left"/>
      <w:pPr>
        <w:ind w:left="720" w:hanging="360"/>
      </w:pPr>
      <w:rPr>
        <w:rFonts w:ascii="Wingdings" w:hAnsi="Wingdings" w:hint="default"/>
        <w:color w:val="CCCC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23DD"/>
    <w:multiLevelType w:val="hybridMultilevel"/>
    <w:tmpl w:val="F7308A8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37273"/>
    <w:multiLevelType w:val="hybridMultilevel"/>
    <w:tmpl w:val="CBEA8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58521">
    <w:abstractNumId w:val="7"/>
  </w:num>
  <w:num w:numId="2" w16cid:durableId="885335915">
    <w:abstractNumId w:val="11"/>
  </w:num>
  <w:num w:numId="3" w16cid:durableId="1541669708">
    <w:abstractNumId w:val="19"/>
  </w:num>
  <w:num w:numId="4" w16cid:durableId="717050229">
    <w:abstractNumId w:val="19"/>
    <w:lvlOverride w:ilvl="0">
      <w:startOverride w:val="1"/>
    </w:lvlOverride>
  </w:num>
  <w:num w:numId="5" w16cid:durableId="1799176839">
    <w:abstractNumId w:val="17"/>
  </w:num>
  <w:num w:numId="6" w16cid:durableId="594873042">
    <w:abstractNumId w:val="0"/>
  </w:num>
  <w:num w:numId="7" w16cid:durableId="1953201978">
    <w:abstractNumId w:val="8"/>
  </w:num>
  <w:num w:numId="8" w16cid:durableId="607396363">
    <w:abstractNumId w:val="13"/>
  </w:num>
  <w:num w:numId="9" w16cid:durableId="1142312446">
    <w:abstractNumId w:val="18"/>
  </w:num>
  <w:num w:numId="10" w16cid:durableId="1515342826">
    <w:abstractNumId w:val="19"/>
    <w:lvlOverride w:ilvl="0">
      <w:startOverride w:val="1"/>
    </w:lvlOverride>
  </w:num>
  <w:num w:numId="11" w16cid:durableId="1049841991">
    <w:abstractNumId w:val="24"/>
  </w:num>
  <w:num w:numId="12" w16cid:durableId="15165753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5199519">
    <w:abstractNumId w:val="1"/>
  </w:num>
  <w:num w:numId="14" w16cid:durableId="1061753058">
    <w:abstractNumId w:val="14"/>
  </w:num>
  <w:num w:numId="15" w16cid:durableId="165828512">
    <w:abstractNumId w:val="15"/>
  </w:num>
  <w:num w:numId="16" w16cid:durableId="417019854">
    <w:abstractNumId w:val="23"/>
  </w:num>
  <w:num w:numId="17" w16cid:durableId="878979182">
    <w:abstractNumId w:val="21"/>
  </w:num>
  <w:num w:numId="18" w16cid:durableId="1861435208">
    <w:abstractNumId w:val="9"/>
  </w:num>
  <w:num w:numId="19" w16cid:durableId="1266380464">
    <w:abstractNumId w:val="16"/>
  </w:num>
  <w:num w:numId="20" w16cid:durableId="1556695019">
    <w:abstractNumId w:val="20"/>
  </w:num>
  <w:num w:numId="21" w16cid:durableId="1655598767">
    <w:abstractNumId w:val="12"/>
  </w:num>
  <w:num w:numId="22" w16cid:durableId="9837577">
    <w:abstractNumId w:val="6"/>
  </w:num>
  <w:num w:numId="23" w16cid:durableId="1359501285">
    <w:abstractNumId w:val="10"/>
  </w:num>
  <w:num w:numId="24" w16cid:durableId="535698921">
    <w:abstractNumId w:val="22"/>
  </w:num>
  <w:num w:numId="25" w16cid:durableId="2065251020">
    <w:abstractNumId w:val="4"/>
  </w:num>
  <w:num w:numId="26" w16cid:durableId="407465554">
    <w:abstractNumId w:val="2"/>
  </w:num>
  <w:num w:numId="27" w16cid:durableId="1960448604">
    <w:abstractNumId w:val="3"/>
  </w:num>
  <w:num w:numId="28" w16cid:durableId="1522281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36"/>
    <w:rsid w:val="00001090"/>
    <w:rsid w:val="000018BE"/>
    <w:rsid w:val="00017B47"/>
    <w:rsid w:val="00032908"/>
    <w:rsid w:val="0005127E"/>
    <w:rsid w:val="000564BE"/>
    <w:rsid w:val="000626EB"/>
    <w:rsid w:val="000743C8"/>
    <w:rsid w:val="00093746"/>
    <w:rsid w:val="000A6C78"/>
    <w:rsid w:val="000B0EB2"/>
    <w:rsid w:val="000B5916"/>
    <w:rsid w:val="000C1E00"/>
    <w:rsid w:val="000D3804"/>
    <w:rsid w:val="0010398C"/>
    <w:rsid w:val="00106457"/>
    <w:rsid w:val="00141214"/>
    <w:rsid w:val="001479BB"/>
    <w:rsid w:val="00153206"/>
    <w:rsid w:val="0016377C"/>
    <w:rsid w:val="00166602"/>
    <w:rsid w:val="00185852"/>
    <w:rsid w:val="001A78B2"/>
    <w:rsid w:val="001B62B4"/>
    <w:rsid w:val="001C0EEB"/>
    <w:rsid w:val="001C151A"/>
    <w:rsid w:val="001D1C3D"/>
    <w:rsid w:val="001D7A2E"/>
    <w:rsid w:val="001E77BE"/>
    <w:rsid w:val="001F18D0"/>
    <w:rsid w:val="001F2AA8"/>
    <w:rsid w:val="0020080E"/>
    <w:rsid w:val="00211467"/>
    <w:rsid w:val="0022015B"/>
    <w:rsid w:val="00223D5D"/>
    <w:rsid w:val="00227BEB"/>
    <w:rsid w:val="0023253A"/>
    <w:rsid w:val="002779FB"/>
    <w:rsid w:val="00287FDB"/>
    <w:rsid w:val="002A2B5A"/>
    <w:rsid w:val="002B4ED8"/>
    <w:rsid w:val="002B60AE"/>
    <w:rsid w:val="002C1FDE"/>
    <w:rsid w:val="002D5B2F"/>
    <w:rsid w:val="002F28F3"/>
    <w:rsid w:val="00306067"/>
    <w:rsid w:val="0031166B"/>
    <w:rsid w:val="00327C72"/>
    <w:rsid w:val="00332CBF"/>
    <w:rsid w:val="003506BF"/>
    <w:rsid w:val="00371BEF"/>
    <w:rsid w:val="003801BB"/>
    <w:rsid w:val="00382972"/>
    <w:rsid w:val="00384032"/>
    <w:rsid w:val="003A11D8"/>
    <w:rsid w:val="003A2DDC"/>
    <w:rsid w:val="003A3885"/>
    <w:rsid w:val="003C3BF6"/>
    <w:rsid w:val="00400171"/>
    <w:rsid w:val="00402F62"/>
    <w:rsid w:val="00403167"/>
    <w:rsid w:val="00406310"/>
    <w:rsid w:val="00416C6B"/>
    <w:rsid w:val="004271C5"/>
    <w:rsid w:val="00436B84"/>
    <w:rsid w:val="004406F8"/>
    <w:rsid w:val="00455542"/>
    <w:rsid w:val="00485E52"/>
    <w:rsid w:val="004A0078"/>
    <w:rsid w:val="004C23E8"/>
    <w:rsid w:val="004C4BE7"/>
    <w:rsid w:val="004E68B3"/>
    <w:rsid w:val="004F4511"/>
    <w:rsid w:val="004F632E"/>
    <w:rsid w:val="00514E31"/>
    <w:rsid w:val="005240D6"/>
    <w:rsid w:val="00537869"/>
    <w:rsid w:val="00546863"/>
    <w:rsid w:val="00567D08"/>
    <w:rsid w:val="0058390C"/>
    <w:rsid w:val="005D65E1"/>
    <w:rsid w:val="005E24DD"/>
    <w:rsid w:val="005E37ED"/>
    <w:rsid w:val="00612C28"/>
    <w:rsid w:val="00632FE3"/>
    <w:rsid w:val="00636D59"/>
    <w:rsid w:val="0063795C"/>
    <w:rsid w:val="00665F87"/>
    <w:rsid w:val="00666B2E"/>
    <w:rsid w:val="006729CC"/>
    <w:rsid w:val="00681F09"/>
    <w:rsid w:val="006A5F19"/>
    <w:rsid w:val="006B3DA8"/>
    <w:rsid w:val="006C06F1"/>
    <w:rsid w:val="006C5E83"/>
    <w:rsid w:val="006D0AEF"/>
    <w:rsid w:val="006D0E2F"/>
    <w:rsid w:val="006E0934"/>
    <w:rsid w:val="006F1ACB"/>
    <w:rsid w:val="006F374A"/>
    <w:rsid w:val="00731956"/>
    <w:rsid w:val="00735702"/>
    <w:rsid w:val="00751E41"/>
    <w:rsid w:val="00752E58"/>
    <w:rsid w:val="00757A20"/>
    <w:rsid w:val="00775F81"/>
    <w:rsid w:val="007A1399"/>
    <w:rsid w:val="007A30F8"/>
    <w:rsid w:val="007B67BF"/>
    <w:rsid w:val="00816E6B"/>
    <w:rsid w:val="008248E0"/>
    <w:rsid w:val="00830761"/>
    <w:rsid w:val="0083230A"/>
    <w:rsid w:val="00843899"/>
    <w:rsid w:val="00854E8A"/>
    <w:rsid w:val="0086674D"/>
    <w:rsid w:val="00866769"/>
    <w:rsid w:val="0087310B"/>
    <w:rsid w:val="00876465"/>
    <w:rsid w:val="00877AB6"/>
    <w:rsid w:val="00880376"/>
    <w:rsid w:val="00887DFE"/>
    <w:rsid w:val="00890A2C"/>
    <w:rsid w:val="008945E5"/>
    <w:rsid w:val="008A6972"/>
    <w:rsid w:val="008B058F"/>
    <w:rsid w:val="008B75C5"/>
    <w:rsid w:val="008C50BD"/>
    <w:rsid w:val="008E314C"/>
    <w:rsid w:val="0091174E"/>
    <w:rsid w:val="009121EB"/>
    <w:rsid w:val="0092092B"/>
    <w:rsid w:val="0092260A"/>
    <w:rsid w:val="00926D39"/>
    <w:rsid w:val="0093507C"/>
    <w:rsid w:val="009545B0"/>
    <w:rsid w:val="009637AD"/>
    <w:rsid w:val="00976948"/>
    <w:rsid w:val="00980856"/>
    <w:rsid w:val="00992FC6"/>
    <w:rsid w:val="009957C9"/>
    <w:rsid w:val="009A2BD5"/>
    <w:rsid w:val="009D4B20"/>
    <w:rsid w:val="009D7D77"/>
    <w:rsid w:val="00A14E1F"/>
    <w:rsid w:val="00A2529D"/>
    <w:rsid w:val="00A45838"/>
    <w:rsid w:val="00A55A90"/>
    <w:rsid w:val="00A73164"/>
    <w:rsid w:val="00A803CD"/>
    <w:rsid w:val="00A90A2E"/>
    <w:rsid w:val="00A9344D"/>
    <w:rsid w:val="00A97937"/>
    <w:rsid w:val="00AA14E5"/>
    <w:rsid w:val="00AD48AD"/>
    <w:rsid w:val="00AE13B5"/>
    <w:rsid w:val="00AE1E08"/>
    <w:rsid w:val="00AE5F36"/>
    <w:rsid w:val="00AF0127"/>
    <w:rsid w:val="00AF4A41"/>
    <w:rsid w:val="00B054A2"/>
    <w:rsid w:val="00B3647A"/>
    <w:rsid w:val="00B42D06"/>
    <w:rsid w:val="00B45D12"/>
    <w:rsid w:val="00B56828"/>
    <w:rsid w:val="00B60EF0"/>
    <w:rsid w:val="00B62E74"/>
    <w:rsid w:val="00B80E5F"/>
    <w:rsid w:val="00B81000"/>
    <w:rsid w:val="00B84174"/>
    <w:rsid w:val="00B87BA0"/>
    <w:rsid w:val="00B95E88"/>
    <w:rsid w:val="00BA5CCC"/>
    <w:rsid w:val="00BA7221"/>
    <w:rsid w:val="00BB3D12"/>
    <w:rsid w:val="00BD72A2"/>
    <w:rsid w:val="00BE1162"/>
    <w:rsid w:val="00BE2CF6"/>
    <w:rsid w:val="00BE5CCB"/>
    <w:rsid w:val="00BE7044"/>
    <w:rsid w:val="00BF21CF"/>
    <w:rsid w:val="00C01505"/>
    <w:rsid w:val="00C14D62"/>
    <w:rsid w:val="00C17D8B"/>
    <w:rsid w:val="00C21819"/>
    <w:rsid w:val="00C32AB1"/>
    <w:rsid w:val="00C4697D"/>
    <w:rsid w:val="00C47A40"/>
    <w:rsid w:val="00CA4B57"/>
    <w:rsid w:val="00CB02C8"/>
    <w:rsid w:val="00CB381F"/>
    <w:rsid w:val="00CC4F0B"/>
    <w:rsid w:val="00CD16C6"/>
    <w:rsid w:val="00CE41DE"/>
    <w:rsid w:val="00CE6769"/>
    <w:rsid w:val="00D061DC"/>
    <w:rsid w:val="00D11C8F"/>
    <w:rsid w:val="00D1577B"/>
    <w:rsid w:val="00D25918"/>
    <w:rsid w:val="00D3434F"/>
    <w:rsid w:val="00D402D2"/>
    <w:rsid w:val="00D41DC5"/>
    <w:rsid w:val="00D42D52"/>
    <w:rsid w:val="00D4311B"/>
    <w:rsid w:val="00D52E7F"/>
    <w:rsid w:val="00D76F56"/>
    <w:rsid w:val="00D872FA"/>
    <w:rsid w:val="00DB7AFE"/>
    <w:rsid w:val="00DD1599"/>
    <w:rsid w:val="00DD2242"/>
    <w:rsid w:val="00DD6AD9"/>
    <w:rsid w:val="00DE30BF"/>
    <w:rsid w:val="00DF230B"/>
    <w:rsid w:val="00E0387B"/>
    <w:rsid w:val="00E120DB"/>
    <w:rsid w:val="00E12235"/>
    <w:rsid w:val="00E13F17"/>
    <w:rsid w:val="00E16A02"/>
    <w:rsid w:val="00E35331"/>
    <w:rsid w:val="00E41287"/>
    <w:rsid w:val="00E44B22"/>
    <w:rsid w:val="00E5110A"/>
    <w:rsid w:val="00E85D2F"/>
    <w:rsid w:val="00E86E0F"/>
    <w:rsid w:val="00E87F4D"/>
    <w:rsid w:val="00EA2592"/>
    <w:rsid w:val="00ED4C51"/>
    <w:rsid w:val="00ED6118"/>
    <w:rsid w:val="00F02AD1"/>
    <w:rsid w:val="00F15B56"/>
    <w:rsid w:val="00F16388"/>
    <w:rsid w:val="00F40E6D"/>
    <w:rsid w:val="00F43AA6"/>
    <w:rsid w:val="00F500F2"/>
    <w:rsid w:val="00F572ED"/>
    <w:rsid w:val="00F65B3E"/>
    <w:rsid w:val="00F73E72"/>
    <w:rsid w:val="00F75A4C"/>
    <w:rsid w:val="00F95688"/>
    <w:rsid w:val="00FB0886"/>
    <w:rsid w:val="00FC65BD"/>
    <w:rsid w:val="00FE1E45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CD2145"/>
  <w15:docId w15:val="{905373ED-DDD8-4D12-A66F-737BD313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5F19"/>
    <w:rPr>
      <w:rFonts w:ascii="Arial" w:hAnsi="Arial" w:cs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6972"/>
    <w:pPr>
      <w:pageBreakBefore/>
      <w:numPr>
        <w:numId w:val="27"/>
      </w:numPr>
      <w:ind w:left="1134" w:hanging="1134"/>
      <w:outlineLvl w:val="0"/>
    </w:pPr>
    <w:rPr>
      <w:rFonts w:ascii="Arial Black" w:hAnsi="Arial Black"/>
      <w:b/>
      <w:bCs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F17"/>
    <w:pPr>
      <w:numPr>
        <w:ilvl w:val="1"/>
        <w:numId w:val="27"/>
      </w:numPr>
      <w:spacing w:before="200" w:after="120" w:line="240" w:lineRule="auto"/>
      <w:ind w:left="1134" w:hanging="1134"/>
      <w:outlineLvl w:val="1"/>
    </w:pPr>
    <w:rPr>
      <w:sz w:val="40"/>
      <w:szCs w:val="4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314C"/>
    <w:pPr>
      <w:numPr>
        <w:ilvl w:val="2"/>
        <w:numId w:val="27"/>
      </w:numPr>
      <w:spacing w:after="0"/>
      <w:ind w:left="1134" w:hanging="1134"/>
      <w:outlineLvl w:val="2"/>
    </w:pPr>
    <w:rPr>
      <w:rFonts w:ascii="Arial Black" w:hAnsi="Arial Black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E314C"/>
    <w:pPr>
      <w:numPr>
        <w:ilvl w:val="3"/>
        <w:numId w:val="27"/>
      </w:numPr>
      <w:spacing w:after="0"/>
      <w:ind w:left="1134" w:hanging="1134"/>
      <w:outlineLvl w:val="3"/>
    </w:pPr>
    <w:rPr>
      <w:i/>
      <w:iCs/>
      <w:noProof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36D59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00174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636D59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000F2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8E314C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F2F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314C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314C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7A40"/>
    <w:pPr>
      <w:numPr>
        <w:numId w:val="24"/>
      </w:numPr>
      <w:spacing w:after="240" w:line="240" w:lineRule="auto"/>
      <w:ind w:left="284" w:hanging="294"/>
      <w:contextualSpacing/>
    </w:pPr>
    <w:rPr>
      <w:szCs w:val="20"/>
    </w:rPr>
  </w:style>
  <w:style w:type="table" w:styleId="Tabellenraster">
    <w:name w:val="Table Grid"/>
    <w:basedOn w:val="NormaleTabelle"/>
    <w:uiPriority w:val="59"/>
    <w:rsid w:val="00A1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8E314C"/>
    <w:rPr>
      <w:rFonts w:ascii="Arial" w:hAnsi="Arial" w:cs="Arial"/>
      <w:i/>
      <w:iCs/>
      <w:noProof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C47A40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C47A40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47A40"/>
    <w:rPr>
      <w:rFonts w:ascii="Arial" w:hAnsi="Arial" w:cs="Arial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6972"/>
    <w:rPr>
      <w:rFonts w:ascii="Arial Black" w:hAnsi="Arial Black" w:cs="Arial"/>
      <w:b/>
      <w:bCs/>
      <w:sz w:val="40"/>
      <w:szCs w:val="40"/>
    </w:rPr>
  </w:style>
  <w:style w:type="character" w:customStyle="1" w:styleId="KopfzeileZchn">
    <w:name w:val="Kopfzeile Zchn"/>
    <w:basedOn w:val="Absatz-Standardschriftart"/>
    <w:link w:val="Kopfzeile"/>
    <w:uiPriority w:val="99"/>
    <w:rsid w:val="00C47A40"/>
    <w:rPr>
      <w:rFonts w:ascii="Arial" w:hAnsi="Arial" w:cs="Arial"/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F17"/>
    <w:rPr>
      <w:rFonts w:ascii="Arial" w:hAnsi="Arial" w:cs="Arial"/>
      <w:sz w:val="40"/>
      <w:szCs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2E7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16C6B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14C"/>
    <w:rPr>
      <w:rFonts w:ascii="Arial Black" w:hAnsi="Arial Black" w:cs="Arial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36D59"/>
    <w:rPr>
      <w:rFonts w:asciiTheme="majorHAnsi" w:eastAsiaTheme="majorEastAsia" w:hAnsiTheme="majorHAnsi" w:cstheme="majorBidi"/>
      <w:color w:val="001747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36D59"/>
    <w:rPr>
      <w:rFonts w:asciiTheme="majorHAnsi" w:eastAsiaTheme="majorEastAsia" w:hAnsiTheme="majorHAnsi" w:cstheme="majorBidi"/>
      <w:color w:val="000F2F" w:themeColor="accent1" w:themeShade="7F"/>
      <w:sz w:val="20"/>
    </w:rPr>
  </w:style>
  <w:style w:type="character" w:styleId="Hyperlink">
    <w:name w:val="Hyperlink"/>
    <w:basedOn w:val="Absatz-Standardschriftart"/>
    <w:uiPriority w:val="99"/>
    <w:unhideWhenUsed/>
    <w:rsid w:val="002C1FDE"/>
    <w:rPr>
      <w:color w:val="66CCFF" w:themeColor="hyperlink"/>
      <w:u w:val="single"/>
    </w:rPr>
  </w:style>
  <w:style w:type="paragraph" w:customStyle="1" w:styleId="Titel3Aufgabe">
    <w:name w:val="Titel 3 Aufgabe"/>
    <w:basedOn w:val="Listenabsatz"/>
    <w:link w:val="Titel3AufgabeZchn"/>
    <w:qFormat/>
    <w:rsid w:val="00F65B3E"/>
    <w:pPr>
      <w:numPr>
        <w:numId w:val="26"/>
      </w:numPr>
      <w:spacing w:after="0"/>
      <w:ind w:left="426" w:hanging="426"/>
    </w:pPr>
    <w:rPr>
      <w:rFonts w:asciiTheme="majorHAnsi" w:hAnsiTheme="majorHAnsi"/>
    </w:rPr>
  </w:style>
  <w:style w:type="character" w:customStyle="1" w:styleId="Titel3AufgabeZchn">
    <w:name w:val="Titel 3 Aufgabe Zchn"/>
    <w:basedOn w:val="Absatz-Standardschriftart"/>
    <w:link w:val="Titel3Aufgabe"/>
    <w:rsid w:val="00F65B3E"/>
    <w:rPr>
      <w:rFonts w:asciiTheme="majorHAnsi" w:hAnsiTheme="majorHAnsi" w:cs="Arial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A2BD5"/>
    <w:pPr>
      <w:tabs>
        <w:tab w:val="right" w:leader="dot" w:pos="9346"/>
      </w:tabs>
      <w:spacing w:after="100"/>
      <w:ind w:left="425" w:hanging="425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9A2BD5"/>
    <w:pPr>
      <w:tabs>
        <w:tab w:val="right" w:leader="dot" w:pos="9346"/>
      </w:tabs>
      <w:spacing w:after="100" w:line="240" w:lineRule="auto"/>
      <w:ind w:left="993" w:hanging="709"/>
    </w:pPr>
    <w:rPr>
      <w:i/>
      <w:iCs/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A2BD5"/>
    <w:pPr>
      <w:tabs>
        <w:tab w:val="left" w:pos="1701"/>
        <w:tab w:val="right" w:leader="dot" w:pos="9346"/>
      </w:tabs>
      <w:spacing w:after="100" w:line="240" w:lineRule="auto"/>
      <w:ind w:left="1418" w:hanging="851"/>
      <w:contextualSpacing/>
    </w:pPr>
    <w:rPr>
      <w:noProof/>
    </w:rPr>
  </w:style>
  <w:style w:type="paragraph" w:customStyle="1" w:styleId="berschrift-ohneIndex">
    <w:name w:val="Überschrift - ohne Index"/>
    <w:basedOn w:val="berschrift1"/>
    <w:qFormat/>
    <w:rsid w:val="008E314C"/>
    <w:pPr>
      <w:numPr>
        <w:numId w:val="0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314C"/>
    <w:rPr>
      <w:rFonts w:asciiTheme="majorHAnsi" w:eastAsiaTheme="majorEastAsia" w:hAnsiTheme="majorHAnsi" w:cstheme="majorBidi"/>
      <w:i/>
      <w:iCs/>
      <w:color w:val="000F2F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31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31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bildungsverzeichnis">
    <w:name w:val="table of figures"/>
    <w:basedOn w:val="Standard"/>
    <w:next w:val="Standard"/>
    <w:uiPriority w:val="99"/>
    <w:unhideWhenUsed/>
    <w:rsid w:val="008A6972"/>
    <w:pPr>
      <w:spacing w:after="0" w:line="240" w:lineRule="auto"/>
      <w:ind w:left="1418" w:hanging="1418"/>
    </w:pPr>
    <w:rPr>
      <w:rFonts w:eastAsia="Calibri" w:cs="Times New Roman"/>
    </w:rPr>
  </w:style>
  <w:style w:type="paragraph" w:styleId="Beschriftung">
    <w:name w:val="caption"/>
    <w:basedOn w:val="Standard"/>
    <w:next w:val="Standard"/>
    <w:uiPriority w:val="35"/>
    <w:unhideWhenUsed/>
    <w:qFormat/>
    <w:rsid w:val="008A6972"/>
    <w:pPr>
      <w:spacing w:line="240" w:lineRule="auto"/>
    </w:pPr>
    <w:rPr>
      <w:i/>
      <w:iCs/>
      <w:color w:val="CCCC00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3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sv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ni\OneDrive%20-%20Kt.%20SG%20BLD\Schule\IMS\IP\Vorlagen\250210_IMST24-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61DCCF590E4B27A873B38D04F3C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D164D8-096B-451F-9644-BCA568037F41}"/>
      </w:docPartPr>
      <w:docPartBody>
        <w:p w:rsidR="0059157A" w:rsidRDefault="0059157A">
          <w:pPr>
            <w:pStyle w:val="5D61DCCF590E4B27A873B38D04F3CED0"/>
          </w:pPr>
          <w:r w:rsidRPr="005E3B3C">
            <w:rPr>
              <w:rStyle w:val="Platzhaltertext"/>
            </w:rPr>
            <w:t>[Betreff]</w:t>
          </w:r>
        </w:p>
      </w:docPartBody>
    </w:docPart>
    <w:docPart>
      <w:docPartPr>
        <w:name w:val="E71E6F1E50144C1F909C583E22C39D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C4AEBE-09BF-4FF2-B714-609B511764E5}"/>
      </w:docPartPr>
      <w:docPartBody>
        <w:p w:rsidR="0059157A" w:rsidRDefault="0059157A">
          <w:pPr>
            <w:pStyle w:val="E71E6F1E50144C1F909C583E22C39D2A"/>
          </w:pPr>
          <w:r w:rsidRPr="005E3B3C">
            <w:rPr>
              <w:rStyle w:val="Platzhaltertext"/>
            </w:rPr>
            <w:t>[Titel]</w:t>
          </w:r>
        </w:p>
      </w:docPartBody>
    </w:docPart>
    <w:docPart>
      <w:docPartPr>
        <w:name w:val="EFD2A96E6A1D42A6B80419A103450F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E977E7-6318-4696-87E3-9D954C24ADC5}"/>
      </w:docPartPr>
      <w:docPartBody>
        <w:p w:rsidR="0059157A" w:rsidRDefault="0059157A">
          <w:pPr>
            <w:pStyle w:val="EFD2A96E6A1D42A6B80419A103450FBB"/>
          </w:pPr>
          <w:r w:rsidRPr="005E3B3C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7A"/>
    <w:rsid w:val="000E76C9"/>
    <w:rsid w:val="0059157A"/>
    <w:rsid w:val="009617B0"/>
    <w:rsid w:val="00AB0EBC"/>
    <w:rsid w:val="00AF0127"/>
    <w:rsid w:val="00B8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D61DCCF590E4B27A873B38D04F3CED0">
    <w:name w:val="5D61DCCF590E4B27A873B38D04F3CED0"/>
  </w:style>
  <w:style w:type="paragraph" w:customStyle="1" w:styleId="E71E6F1E50144C1F909C583E22C39D2A">
    <w:name w:val="E71E6F1E50144C1F909C583E22C39D2A"/>
  </w:style>
  <w:style w:type="paragraph" w:customStyle="1" w:styleId="EFD2A96E6A1D42A6B80419A103450FBB">
    <w:name w:val="EFD2A96E6A1D42A6B80419A103450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BS WB Officedesign 2021">
  <a:themeElements>
    <a:clrScheme name="GBS-Farben-2021">
      <a:dk1>
        <a:sysClr val="windowText" lastClr="000000"/>
      </a:dk1>
      <a:lt1>
        <a:sysClr val="window" lastClr="FFFFFF"/>
      </a:lt1>
      <a:dk2>
        <a:srgbClr val="CCCC00"/>
      </a:dk2>
      <a:lt2>
        <a:srgbClr val="E5E57F"/>
      </a:lt2>
      <a:accent1>
        <a:srgbClr val="002060"/>
      </a:accent1>
      <a:accent2>
        <a:srgbClr val="006699"/>
      </a:accent2>
      <a:accent3>
        <a:srgbClr val="66CCFF"/>
      </a:accent3>
      <a:accent4>
        <a:srgbClr val="990033"/>
      </a:accent4>
      <a:accent5>
        <a:srgbClr val="CC3333"/>
      </a:accent5>
      <a:accent6>
        <a:srgbClr val="FF9900"/>
      </a:accent6>
      <a:hlink>
        <a:srgbClr val="66CCFF"/>
      </a:hlink>
      <a:folHlink>
        <a:srgbClr val="002060"/>
      </a:folHlink>
    </a:clrScheme>
    <a:fontScheme name="Benutzerdefiniert 1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BS WB Officedesign 2021" id="{2DF633BF-C9FD-48F5-B348-ABE6C8CFF0DE}" vid="{3D5DD69F-B833-4865-813E-5148AC5D2E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eb9099-7dd6-4793-9b95-bd76d8cd2ac6">
      <Terms xmlns="http://schemas.microsoft.com/office/infopath/2007/PartnerControls"/>
    </lcf76f155ced4ddcb4097134ff3c332f>
    <TaxCatchAll xmlns="b443b60d-c1ec-4166-a4bb-f67dccbf8c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26817EE653F44FB580535BAFF71B76" ma:contentTypeVersion="13" ma:contentTypeDescription="Ein neues Dokument erstellen." ma:contentTypeScope="" ma:versionID="b7f64dff3cf3c9b1ec125c71c5c5b863">
  <xsd:schema xmlns:xsd="http://www.w3.org/2001/XMLSchema" xmlns:xs="http://www.w3.org/2001/XMLSchema" xmlns:p="http://schemas.microsoft.com/office/2006/metadata/properties" xmlns:ns2="46eb9099-7dd6-4793-9b95-bd76d8cd2ac6" xmlns:ns3="b443b60d-c1ec-4166-a4bb-f67dccbf8c3d" targetNamespace="http://schemas.microsoft.com/office/2006/metadata/properties" ma:root="true" ma:fieldsID="2480804df4774d270e3faabea5cfcca2" ns2:_="" ns3:_="">
    <xsd:import namespace="46eb9099-7dd6-4793-9b95-bd76d8cd2ac6"/>
    <xsd:import namespace="b443b60d-c1ec-4166-a4bb-f67dccbf8c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b9099-7dd6-4793-9b95-bd76d8cd2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3b60d-c1ec-4166-a4bb-f67dccbf8c3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132c4cc-7d6b-4dc6-9223-3fae50e71731}" ma:internalName="TaxCatchAll" ma:showField="CatchAllData" ma:web="b443b60d-c1ec-4166-a4bb-f67dccbf8c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F5B63D-75CB-41E9-9D4E-E58226A134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A37030-E913-4E37-A03C-881271D4064D}">
  <ds:schemaRefs>
    <ds:schemaRef ds:uri="http://schemas.microsoft.com/office/2006/metadata/properties"/>
    <ds:schemaRef ds:uri="http://schemas.microsoft.com/office/infopath/2007/PartnerControls"/>
    <ds:schemaRef ds:uri="46eb9099-7dd6-4793-9b95-bd76d8cd2ac6"/>
    <ds:schemaRef ds:uri="b443b60d-c1ec-4166-a4bb-f67dccbf8c3d"/>
  </ds:schemaRefs>
</ds:datastoreItem>
</file>

<file path=customXml/itemProps3.xml><?xml version="1.0" encoding="utf-8"?>
<ds:datastoreItem xmlns:ds="http://schemas.openxmlformats.org/officeDocument/2006/customXml" ds:itemID="{0494ADC6-6FDC-4384-9E53-3B9C03EA59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8073D4-FBF0-43EB-8D08-61D662B48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b9099-7dd6-4793-9b95-bd76d8cd2ac6"/>
    <ds:schemaRef ds:uri="b443b60d-c1ec-4166-a4bb-f67dccbf8c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250210_IMST24-Dokument.dotx</Template>
  <TotalTime>0</TotalTime>
  <Pages>4</Pages>
  <Words>216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&lt;Thema&gt;</vt:lpstr>
    </vt:vector>
  </TitlesOfParts>
  <Manager>Oliver.Lux@gbssg.ch</Manager>
  <Company>GBS St.Gallen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Planung, Code Struktur</dc:title>
  <dc:subject>Projektplanung</dc:subject>
  <dc:creator>Tom Nielsen</dc:creator>
  <dc:description/>
  <cp:lastModifiedBy>Nielsen Tom GBS-BMTK1a_2024</cp:lastModifiedBy>
  <cp:revision>22</cp:revision>
  <cp:lastPrinted>2023-03-17T10:24:00Z</cp:lastPrinted>
  <dcterms:created xsi:type="dcterms:W3CDTF">2025-03-27T08:14:00Z</dcterms:created>
  <dcterms:modified xsi:type="dcterms:W3CDTF">2025-03-27T15:17:00Z</dcterms:modified>
  <cp:category>Projektplanung</cp:category>
  <cp:contentStatus>v1.0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0x010100A126817EE653F44FB580535BAFF71B76</vt:lpwstr>
  </property>
  <property fmtid="{D5CDD505-2E9C-101B-9397-08002B2CF9AE}" pid="3" name="MediaServiceImageTags">
    <vt:lpwstr/>
  </property>
</Properties>
</file>