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C2038" w14:textId="77777777" w:rsidR="00402F62" w:rsidRPr="0028003A" w:rsidRDefault="00402F62"/>
    <w:p w14:paraId="2A1CC0BD" w14:textId="77777777" w:rsidR="00402F62" w:rsidRPr="0028003A" w:rsidRDefault="00402F62" w:rsidP="00384032">
      <w:pPr>
        <w:tabs>
          <w:tab w:val="left" w:pos="2381"/>
        </w:tabs>
        <w:rPr>
          <w:b/>
          <w:szCs w:val="20"/>
        </w:rPr>
      </w:pPr>
      <w:r w:rsidRPr="0028003A">
        <w:rPr>
          <w:rFonts w:eastAsia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96C4D1" wp14:editId="51095EB7">
                <wp:simplePos x="0" y="0"/>
                <wp:positionH relativeFrom="column">
                  <wp:posOffset>-4812030</wp:posOffset>
                </wp:positionH>
                <wp:positionV relativeFrom="paragraph">
                  <wp:posOffset>692150</wp:posOffset>
                </wp:positionV>
                <wp:extent cx="1796995" cy="1240403"/>
                <wp:effectExtent l="0" t="0" r="0" b="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55903" id="Rechteck 9" o:spid="_x0000_s1026" style="position:absolute;margin-left:-378.9pt;margin-top:54.5pt;width:141.5pt;height:97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" fillcolor="#6cf" stroked="f" strokeweight="2pt"/>
            </w:pict>
          </mc:Fallback>
        </mc:AlternateContent>
      </w:r>
      <w:r w:rsidRPr="0028003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8375AF" wp14:editId="2146A74C">
                <wp:simplePos x="0" y="0"/>
                <wp:positionH relativeFrom="column">
                  <wp:posOffset>-4964430</wp:posOffset>
                </wp:positionH>
                <wp:positionV relativeFrom="paragraph">
                  <wp:posOffset>539750</wp:posOffset>
                </wp:positionV>
                <wp:extent cx="1796995" cy="1240403"/>
                <wp:effectExtent l="0" t="0" r="13335" b="1714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B1C01" id="Rechteck 6" o:spid="_x0000_s1026" style="position:absolute;margin-left:-390.9pt;margin-top:42.5pt;width:141.5pt;height:97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" fillcolor="#6cf [3206]" strokecolor="#000f2f [1604]" strokeweight="1pt"/>
            </w:pict>
          </mc:Fallback>
        </mc:AlternateContent>
      </w:r>
      <w:r w:rsidRPr="0028003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8CD7AA" wp14:editId="6C3A726A">
                <wp:simplePos x="0" y="0"/>
                <wp:positionH relativeFrom="column">
                  <wp:posOffset>-5116830</wp:posOffset>
                </wp:positionH>
                <wp:positionV relativeFrom="paragraph">
                  <wp:posOffset>387350</wp:posOffset>
                </wp:positionV>
                <wp:extent cx="1796995" cy="1240403"/>
                <wp:effectExtent l="0" t="0" r="13335" b="17145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236A9" id="Rechteck 29" o:spid="_x0000_s1026" style="position:absolute;margin-left:-402.9pt;margin-top:30.5pt;width:141.5pt;height:97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" fillcolor="#6cf [3206]" strokecolor="#000f2f [1604]" strokeweight="1pt"/>
            </w:pict>
          </mc:Fallback>
        </mc:AlternateContent>
      </w:r>
    </w:p>
    <w:p w14:paraId="2C1AD593" w14:textId="77777777" w:rsidR="00402F62" w:rsidRPr="0028003A" w:rsidRDefault="00402F62" w:rsidP="00402F62">
      <w:pPr>
        <w:rPr>
          <w:b/>
          <w:szCs w:val="20"/>
        </w:rPr>
      </w:pPr>
    </w:p>
    <w:p w14:paraId="1C8023BF" w14:textId="77777777" w:rsidR="00402F62" w:rsidRPr="0028003A" w:rsidRDefault="00402F62" w:rsidP="00402F62">
      <w:pPr>
        <w:rPr>
          <w:b/>
          <w:szCs w:val="20"/>
        </w:rPr>
      </w:pPr>
    </w:p>
    <w:p w14:paraId="7AE82AD4" w14:textId="77777777" w:rsidR="00402F62" w:rsidRPr="0028003A" w:rsidRDefault="00402F62" w:rsidP="00402F62">
      <w:pPr>
        <w:rPr>
          <w:b/>
          <w:szCs w:val="20"/>
        </w:rPr>
      </w:pPr>
    </w:p>
    <w:p w14:paraId="37BFFC0E" w14:textId="77777777" w:rsidR="00402F62" w:rsidRPr="0028003A" w:rsidRDefault="00384032" w:rsidP="00402F62">
      <w:pPr>
        <w:rPr>
          <w:b/>
          <w:szCs w:val="20"/>
        </w:rPr>
      </w:pPr>
      <w:r w:rsidRPr="0028003A">
        <w:rPr>
          <w:rFonts w:eastAsia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95103" behindDoc="1" locked="0" layoutInCell="1" allowOverlap="1" wp14:anchorId="19444EA9" wp14:editId="6C8A7080">
                <wp:simplePos x="0" y="0"/>
                <wp:positionH relativeFrom="column">
                  <wp:posOffset>-475282</wp:posOffset>
                </wp:positionH>
                <wp:positionV relativeFrom="paragraph">
                  <wp:posOffset>288252</wp:posOffset>
                </wp:positionV>
                <wp:extent cx="7193915" cy="7350741"/>
                <wp:effectExtent l="0" t="0" r="6985" b="317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915" cy="7350741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111355B0" w14:textId="77777777" w:rsidR="00384032" w:rsidRPr="0028003A" w:rsidRDefault="00384032" w:rsidP="00402F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44EA9" id="Rechteck 10" o:spid="_x0000_s1026" style="position:absolute;margin-left:-37.4pt;margin-top:22.7pt;width:566.45pt;height:578.8pt;z-index:-2516213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" fillcolor="#cc0 [3215]" stroked="f" strokeweight="2pt">
                <v:textbox>
                  <w:txbxContent>
                    <w:p w14:paraId="111355B0" w14:textId="77777777" w:rsidR="00384032" w:rsidRPr="0028003A" w:rsidRDefault="00384032" w:rsidP="00402F62"/>
                  </w:txbxContent>
                </v:textbox>
              </v:rect>
            </w:pict>
          </mc:Fallback>
        </mc:AlternateContent>
      </w:r>
    </w:p>
    <w:p w14:paraId="5B35746F" w14:textId="77777777" w:rsidR="00402F62" w:rsidRPr="0028003A" w:rsidRDefault="00402F62" w:rsidP="00402F62">
      <w:pPr>
        <w:rPr>
          <w:b/>
          <w:szCs w:val="20"/>
        </w:rPr>
      </w:pPr>
    </w:p>
    <w:p w14:paraId="2CC0ADE0" w14:textId="77777777" w:rsidR="00402F62" w:rsidRPr="0028003A" w:rsidRDefault="003801BB" w:rsidP="00402F62">
      <w:pPr>
        <w:rPr>
          <w:b/>
          <w:szCs w:val="20"/>
        </w:rPr>
      </w:pPr>
      <w:r w:rsidRPr="0028003A">
        <w:rPr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0AC6CE" wp14:editId="36797A51">
                <wp:simplePos x="0" y="0"/>
                <wp:positionH relativeFrom="column">
                  <wp:posOffset>-213995</wp:posOffset>
                </wp:positionH>
                <wp:positionV relativeFrom="paragraph">
                  <wp:posOffset>167640</wp:posOffset>
                </wp:positionV>
                <wp:extent cx="1296000" cy="677377"/>
                <wp:effectExtent l="19050" t="38100" r="19050" b="44450"/>
                <wp:wrapNone/>
                <wp:docPr id="5" name="Textplatzhalte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20000">
                          <a:off x="0" y="0"/>
                          <a:ext cx="1296000" cy="6773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txbx>
                        <w:txbxContent>
                          <w:p w14:paraId="5EB1C0DF" w14:textId="77777777" w:rsidR="00402F62" w:rsidRPr="0028003A" w:rsidRDefault="003801BB" w:rsidP="003801BB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8003A">
                              <w:rPr>
                                <w:noProof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F198432" wp14:editId="70F163FA">
                                  <wp:extent cx="1080000" cy="540000"/>
                                  <wp:effectExtent l="0" t="0" r="6350" b="0"/>
                                  <wp:docPr id="1997520177" name="Grafik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7520177" name="Grafik 14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0" cy="54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108000" tIns="108000" rIns="108000" bIns="10800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AC6CE" id="_x0000_t202" coordsize="21600,21600" o:spt="202" path="m,l,21600r21600,l21600,xe">
                <v:stroke joinstyle="miter"/>
                <v:path gradientshapeok="t" o:connecttype="rect"/>
              </v:shapetype>
              <v:shape id="Textplatzhalter 8" o:spid="_x0000_s1027" type="#_x0000_t202" style="position:absolute;margin-left:-16.85pt;margin-top:13.2pt;width:102.05pt;height:53.35pt;rotation:-3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" fillcolor="black [3213]" stroked="f">
                <v:textbox style="mso-fit-shape-to-text:t" inset="3mm,3mm,3mm,3mm">
                  <w:txbxContent>
                    <w:p w14:paraId="5EB1C0DF" w14:textId="77777777" w:rsidR="00402F62" w:rsidRPr="0028003A" w:rsidRDefault="003801BB" w:rsidP="003801BB">
                      <w:pPr>
                        <w:spacing w:after="0" w:line="240" w:lineRule="auto"/>
                        <w:rPr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28003A">
                        <w:rPr>
                          <w:noProof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drawing>
                          <wp:inline distT="0" distB="0" distL="0" distR="0" wp14:anchorId="5F198432" wp14:editId="70F163FA">
                            <wp:extent cx="1080000" cy="540000"/>
                            <wp:effectExtent l="0" t="0" r="6350" b="0"/>
                            <wp:docPr id="1997520177" name="Grafik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7520177" name="Grafik 14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0" cy="54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DB4543" w14:textId="77777777" w:rsidR="00402F62" w:rsidRPr="0028003A" w:rsidRDefault="00402F62" w:rsidP="00402F62">
      <w:pPr>
        <w:rPr>
          <w:b/>
          <w:szCs w:val="20"/>
        </w:rPr>
      </w:pPr>
    </w:p>
    <w:p w14:paraId="54FD01D7" w14:textId="77777777" w:rsidR="00402F62" w:rsidRPr="0028003A" w:rsidRDefault="000A6C78" w:rsidP="00402F62">
      <w:pPr>
        <w:rPr>
          <w:b/>
          <w:szCs w:val="20"/>
        </w:rPr>
      </w:pPr>
      <w:r w:rsidRPr="0028003A">
        <w:rPr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565914" wp14:editId="24A4446F">
                <wp:simplePos x="0" y="0"/>
                <wp:positionH relativeFrom="column">
                  <wp:posOffset>-181460</wp:posOffset>
                </wp:positionH>
                <wp:positionV relativeFrom="paragraph">
                  <wp:posOffset>249574</wp:posOffset>
                </wp:positionV>
                <wp:extent cx="6606000" cy="673200"/>
                <wp:effectExtent l="19050" t="171450" r="29845" b="184150"/>
                <wp:wrapNone/>
                <wp:docPr id="3" name="Textplatzhalte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20000">
                          <a:off x="0" y="0"/>
                          <a:ext cx="6606000" cy="673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txbx>
                        <w:txbxContent>
                          <w:p w14:paraId="2FCC8517" w14:textId="36B46724" w:rsidR="00402F62" w:rsidRPr="0028003A" w:rsidRDefault="00967F87" w:rsidP="00402F62">
                            <w:pP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>Echo</w:t>
                            </w:r>
                            <w:r w:rsidR="00DC2286">
                              <w:rPr>
                                <w:rFonts w:ascii="Arial Black" w:hAnsi="Arial Black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>P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 xml:space="preserve">lay Chip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>ersatz</w:t>
                            </w:r>
                            <w:proofErr w:type="spellEnd"/>
                          </w:p>
                        </w:txbxContent>
                      </wps:txbx>
                      <wps:bodyPr wrap="square" lIns="108000" tIns="0" rIns="7200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5914" id="_x0000_s1028" type="#_x0000_t202" style="position:absolute;margin-left:-14.3pt;margin-top:19.65pt;width:520.15pt;height:53pt;rotation:-3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" fillcolor="black [3213]" stroked="f">
                <v:textbox inset="3mm,0,2mm,0">
                  <w:txbxContent>
                    <w:p w14:paraId="2FCC8517" w14:textId="36B46724" w:rsidR="00402F62" w:rsidRPr="0028003A" w:rsidRDefault="00967F87" w:rsidP="00402F62">
                      <w:pP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kern w:val="24"/>
                          <w:sz w:val="72"/>
                          <w:szCs w:val="72"/>
                        </w:rPr>
                        <w:t>Echo</w:t>
                      </w:r>
                      <w:r w:rsidR="00DC2286">
                        <w:rPr>
                          <w:rFonts w:ascii="Arial Black" w:hAnsi="Arial Black"/>
                          <w:color w:val="FFFFFF" w:themeColor="background1"/>
                          <w:kern w:val="24"/>
                          <w:sz w:val="72"/>
                          <w:szCs w:val="72"/>
                        </w:rPr>
                        <w:t>P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kern w:val="24"/>
                          <w:sz w:val="72"/>
                          <w:szCs w:val="72"/>
                        </w:rPr>
                        <w:t xml:space="preserve">lay Chip </w:t>
                      </w: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kern w:val="24"/>
                          <w:sz w:val="72"/>
                          <w:szCs w:val="72"/>
                        </w:rPr>
                        <w:t>ersatz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3C8188" w14:textId="77777777" w:rsidR="00384032" w:rsidRPr="0028003A" w:rsidRDefault="00384032" w:rsidP="00402F62">
      <w:pPr>
        <w:rPr>
          <w:b/>
          <w:szCs w:val="20"/>
        </w:rPr>
      </w:pPr>
    </w:p>
    <w:p w14:paraId="7141EB83" w14:textId="77777777" w:rsidR="00384032" w:rsidRPr="0028003A" w:rsidRDefault="00384032" w:rsidP="00384032">
      <w:pPr>
        <w:rPr>
          <w:rFonts w:ascii="Arial Black" w:hAnsi="Arial Black"/>
          <w:color w:val="FFFFFF" w:themeColor="background1"/>
          <w:sz w:val="40"/>
          <w:szCs w:val="40"/>
        </w:rPr>
      </w:pPr>
    </w:p>
    <w:p w14:paraId="08F4E7C5" w14:textId="77777777" w:rsidR="004C4BE7" w:rsidRPr="0028003A" w:rsidRDefault="004C4BE7" w:rsidP="002779FB">
      <w:pPr>
        <w:spacing w:after="100"/>
        <w:rPr>
          <w:rFonts w:ascii="Arial Black" w:hAnsi="Arial Black"/>
          <w:color w:val="FFFFFF" w:themeColor="background1"/>
          <w:sz w:val="40"/>
          <w:szCs w:val="40"/>
        </w:rPr>
      </w:pPr>
    </w:p>
    <w:sdt>
      <w:sdtPr>
        <w:rPr>
          <w:rFonts w:ascii="Arial Black" w:hAnsi="Arial Black"/>
          <w:color w:val="FFFFFF" w:themeColor="background1"/>
          <w:sz w:val="48"/>
          <w:szCs w:val="48"/>
        </w:rPr>
        <w:alias w:val="Betreff"/>
        <w:tag w:val=""/>
        <w:id w:val="1518961577"/>
        <w:placeholder>
          <w:docPart w:val="6EF21F6B104E4E2386F8DC826556B14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66C28B0" w14:textId="3035FFFF" w:rsidR="00384032" w:rsidRPr="0028003A" w:rsidRDefault="00D0570D" w:rsidP="00384032">
          <w:pPr>
            <w:rPr>
              <w:rFonts w:ascii="Arial Black" w:hAnsi="Arial Black"/>
              <w:color w:val="FFFFFF" w:themeColor="background1"/>
              <w:sz w:val="48"/>
              <w:szCs w:val="48"/>
            </w:rPr>
          </w:pPr>
          <w:r w:rsidRPr="0028003A">
            <w:rPr>
              <w:rFonts w:ascii="Arial Black" w:hAnsi="Arial Black"/>
              <w:color w:val="FFFFFF" w:themeColor="background1"/>
              <w:sz w:val="48"/>
              <w:szCs w:val="48"/>
            </w:rPr>
            <w:t>Projektplanung</w:t>
          </w:r>
        </w:p>
      </w:sdtContent>
    </w:sdt>
    <w:sdt>
      <w:sdtPr>
        <w:rPr>
          <w:rFonts w:ascii="Arial Black" w:hAnsi="Arial Black"/>
          <w:color w:val="FFFFFF" w:themeColor="background1"/>
          <w:sz w:val="36"/>
          <w:szCs w:val="36"/>
        </w:rPr>
        <w:alias w:val="Titel"/>
        <w:tag w:val=""/>
        <w:id w:val="95605681"/>
        <w:placeholder>
          <w:docPart w:val="D8DE348A8B1A4BC8AEED92E1BEA2939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E61C3A6" w14:textId="22F68B12" w:rsidR="002779FB" w:rsidRPr="0028003A" w:rsidRDefault="00095049" w:rsidP="00384032">
          <w:pPr>
            <w:rPr>
              <w:rFonts w:ascii="Arial Black" w:hAnsi="Arial Black"/>
              <w:color w:val="FFFFFF" w:themeColor="background1"/>
              <w:sz w:val="36"/>
              <w:szCs w:val="36"/>
            </w:rPr>
          </w:pPr>
          <w:r>
            <w:rPr>
              <w:rFonts w:ascii="Arial Black" w:hAnsi="Arial Black"/>
              <w:color w:val="FFFFFF" w:themeColor="background1"/>
              <w:sz w:val="36"/>
              <w:szCs w:val="36"/>
            </w:rPr>
            <w:t>Echo</w:t>
          </w:r>
          <w:r w:rsidR="00DC2286">
            <w:rPr>
              <w:rFonts w:ascii="Arial Black" w:hAnsi="Arial Black"/>
              <w:color w:val="FFFFFF" w:themeColor="background1"/>
              <w:sz w:val="36"/>
              <w:szCs w:val="36"/>
            </w:rPr>
            <w:t>P</w:t>
          </w:r>
          <w:r>
            <w:rPr>
              <w:rFonts w:ascii="Arial Black" w:hAnsi="Arial Black"/>
              <w:color w:val="FFFFFF" w:themeColor="background1"/>
              <w:sz w:val="36"/>
              <w:szCs w:val="36"/>
            </w:rPr>
            <w:t>lay</w:t>
          </w:r>
        </w:p>
      </w:sdtContent>
    </w:sdt>
    <w:p w14:paraId="285BBBAE" w14:textId="77777777" w:rsidR="00384032" w:rsidRPr="00095049" w:rsidRDefault="00384032" w:rsidP="00095049">
      <w:pPr>
        <w:pStyle w:val="Listenabsatz"/>
        <w:numPr>
          <w:ilvl w:val="0"/>
          <w:numId w:val="28"/>
        </w:numPr>
        <w:spacing w:after="0" w:line="216" w:lineRule="auto"/>
        <w:rPr>
          <w:rFonts w:eastAsia="+mn-ea"/>
          <w:color w:val="FFFFFF" w:themeColor="background1"/>
          <w:kern w:val="24"/>
          <w:sz w:val="36"/>
          <w:szCs w:val="36"/>
        </w:rPr>
      </w:pPr>
    </w:p>
    <w:p w14:paraId="623BBFBA" w14:textId="77777777" w:rsidR="002B60AE" w:rsidRPr="0028003A" w:rsidRDefault="002B60AE" w:rsidP="00384032">
      <w:pPr>
        <w:spacing w:after="0" w:line="216" w:lineRule="auto"/>
        <w:contextualSpacing/>
        <w:rPr>
          <w:rFonts w:eastAsia="+mn-ea"/>
          <w:color w:val="FFFFFF" w:themeColor="background1"/>
          <w:kern w:val="24"/>
          <w:sz w:val="36"/>
          <w:szCs w:val="36"/>
        </w:rPr>
      </w:pPr>
    </w:p>
    <w:p w14:paraId="29372148" w14:textId="77777777" w:rsidR="00384032" w:rsidRPr="0028003A" w:rsidRDefault="008A6972">
      <w:pPr>
        <w:rPr>
          <w:rFonts w:eastAsia="+mn-ea"/>
          <w:color w:val="FFFFFF" w:themeColor="background1"/>
          <w:kern w:val="24"/>
          <w:sz w:val="36"/>
          <w:szCs w:val="36"/>
        </w:rPr>
      </w:pPr>
      <w:r w:rsidRPr="0028003A">
        <w:rPr>
          <w:rFonts w:eastAsia="+mn-ea"/>
          <w:noProof/>
          <w:color w:val="FFFFFF" w:themeColor="background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1" layoutInCell="1" allowOverlap="1" wp14:anchorId="4CE22D04" wp14:editId="1BE5D25D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599815" cy="190500"/>
                <wp:effectExtent l="0" t="0" r="635" b="127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eastAsia="+mn-ea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3583241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 w:multiLine="1"/>
                            </w:sdtPr>
                            <w:sdtContent>
                              <w:p w14:paraId="1B38A269" w14:textId="77777777" w:rsidR="00F43AA6" w:rsidRPr="0028003A" w:rsidRDefault="002429AC" w:rsidP="008A6972">
                                <w:pPr>
                                  <w:spacing w:after="0" w:line="216" w:lineRule="auto"/>
                                  <w:contextualSpacing/>
                                  <w:jc w:val="right"/>
                                  <w:rPr>
                                    <w:rFonts w:eastAsia="+mn-ea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28003A">
                                  <w:rPr>
                                    <w:rFonts w:eastAsia="+mn-ea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  <w:t>Tom Nielsen</w:t>
                                </w:r>
                              </w:p>
                            </w:sdtContent>
                          </w:sdt>
                          <w:p w14:paraId="66BB4738" w14:textId="64D4F40A" w:rsidR="008A6972" w:rsidRPr="0028003A" w:rsidRDefault="008A6972" w:rsidP="008A6972">
                            <w:pPr>
                              <w:spacing w:after="0" w:line="216" w:lineRule="auto"/>
                              <w:contextualSpacing/>
                              <w:jc w:val="right"/>
                              <w:rPr>
                                <w:rFonts w:eastAsia="+mn-e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</w:pPr>
                            <w:r w:rsidRPr="0028003A">
                              <w:rPr>
                                <w:rFonts w:eastAsia="+mn-e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Ausgabe </w:t>
                            </w:r>
                            <w:sdt>
                              <w:sdtPr>
                                <w:rPr>
                                  <w:rFonts w:eastAsia="+mn-ea"/>
                                  <w:color w:val="FFFFFF" w:themeColor="background1"/>
                                  <w:kern w:val="24"/>
                                  <w:sz w:val="14"/>
                                  <w:szCs w:val="14"/>
                                </w:rPr>
                                <w:alias w:val="Status"/>
                                <w:tag w:val=""/>
                                <w:id w:val="1910121192"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Content>
                                <w:r w:rsidR="001F14BA" w:rsidRPr="0028003A">
                                  <w:rPr>
                                    <w:rFonts w:eastAsia="+mn-ea"/>
                                    <w:color w:val="FFFFFF" w:themeColor="background1"/>
                                    <w:kern w:val="24"/>
                                    <w:sz w:val="14"/>
                                    <w:szCs w:val="14"/>
                                  </w:rPr>
                                  <w:t>v1.0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6800" rIns="0" bIns="468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22D04" id="Textfeld 11" o:spid="_x0000_s1029" type="#_x0000_t202" style="position:absolute;margin-left:232.25pt;margin-top:0;width:283.45pt;height:1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" filled="f" stroked="f" strokeweight=".5pt">
                <v:textbox style="mso-fit-shape-to-text:t" inset="0,1.3mm,0,1.3mm">
                  <w:txbxContent>
                    <w:sdt>
                      <w:sdtPr>
                        <w:rPr>
                          <w:rFonts w:eastAsia="+mn-ea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alias w:val="Autor"/>
                        <w:tag w:val=""/>
                        <w:id w:val="3583241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 w:multiLine="1"/>
                      </w:sdtPr>
                      <w:sdtContent>
                        <w:p w14:paraId="1B38A269" w14:textId="77777777" w:rsidR="00F43AA6" w:rsidRPr="0028003A" w:rsidRDefault="002429AC" w:rsidP="008A6972">
                          <w:pPr>
                            <w:spacing w:after="0" w:line="216" w:lineRule="auto"/>
                            <w:contextualSpacing/>
                            <w:jc w:val="right"/>
                            <w:rPr>
                              <w:rFonts w:eastAsia="+mn-ea"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</w:pPr>
                          <w:r w:rsidRPr="0028003A">
                            <w:rPr>
                              <w:rFonts w:eastAsia="+mn-ea"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Tom Nielsen</w:t>
                          </w:r>
                        </w:p>
                      </w:sdtContent>
                    </w:sdt>
                    <w:p w14:paraId="66BB4738" w14:textId="64D4F40A" w:rsidR="008A6972" w:rsidRPr="0028003A" w:rsidRDefault="008A6972" w:rsidP="008A6972">
                      <w:pPr>
                        <w:spacing w:after="0" w:line="216" w:lineRule="auto"/>
                        <w:contextualSpacing/>
                        <w:jc w:val="right"/>
                        <w:rPr>
                          <w:rFonts w:eastAsia="+mn-ea"/>
                          <w:color w:val="FFFFFF" w:themeColor="background1"/>
                          <w:kern w:val="24"/>
                          <w:sz w:val="14"/>
                          <w:szCs w:val="14"/>
                        </w:rPr>
                      </w:pPr>
                      <w:r w:rsidRPr="0028003A">
                        <w:rPr>
                          <w:rFonts w:eastAsia="+mn-e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Ausgabe </w:t>
                      </w:r>
                      <w:sdt>
                        <w:sdtPr>
                          <w:rPr>
                            <w:rFonts w:eastAsia="+mn-ea"/>
                            <w:color w:val="FFFFFF" w:themeColor="background1"/>
                            <w:kern w:val="24"/>
                            <w:sz w:val="14"/>
                            <w:szCs w:val="14"/>
                          </w:rPr>
                          <w:alias w:val="Status"/>
                          <w:tag w:val=""/>
                          <w:id w:val="1910121192"/>
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<w:text/>
                        </w:sdtPr>
                        <w:sdtContent>
                          <w:r w:rsidR="001F14BA" w:rsidRPr="0028003A">
                            <w:rPr>
                              <w:rFonts w:eastAsia="+mn-ea"/>
                              <w:color w:val="FFFFFF" w:themeColor="background1"/>
                              <w:kern w:val="24"/>
                              <w:sz w:val="14"/>
                              <w:szCs w:val="14"/>
                            </w:rPr>
                            <w:t>v1.0</w:t>
                          </w:r>
                        </w:sdtContent>
                      </w:sdt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A45838" w:rsidRPr="0028003A">
        <w:rPr>
          <w:rFonts w:eastAsia="+mn-ea"/>
          <w:noProof/>
          <w:color w:val="FFFFFF" w:themeColor="background1"/>
          <w:kern w:val="24"/>
          <w:sz w:val="36"/>
          <w:szCs w:val="36"/>
        </w:rPr>
        <w:drawing>
          <wp:anchor distT="0" distB="0" distL="114300" distR="114300" simplePos="0" relativeHeight="251738112" behindDoc="0" locked="1" layoutInCell="1" allowOverlap="1" wp14:anchorId="5AC40071" wp14:editId="2C51D3E8">
            <wp:simplePos x="0" y="0"/>
            <wp:positionH relativeFrom="margin">
              <wp:align>right</wp:align>
            </wp:positionH>
            <wp:positionV relativeFrom="page">
              <wp:posOffset>7802245</wp:posOffset>
            </wp:positionV>
            <wp:extent cx="1440000" cy="1440000"/>
            <wp:effectExtent l="0" t="0" r="0" b="825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032" w:rsidRPr="0028003A">
        <w:rPr>
          <w:rFonts w:eastAsia="+mn-ea"/>
          <w:color w:val="FFFFFF" w:themeColor="background1"/>
          <w:kern w:val="24"/>
          <w:sz w:val="36"/>
          <w:szCs w:val="36"/>
        </w:rPr>
        <w:br w:type="page"/>
      </w:r>
    </w:p>
    <w:p w14:paraId="43049169" w14:textId="77777777" w:rsidR="00A803CD" w:rsidRPr="0028003A" w:rsidRDefault="00A803CD" w:rsidP="00A803CD">
      <w:pPr>
        <w:pStyle w:val="berschrift-ohneIndex"/>
        <w:rPr>
          <w:color w:val="CCCC00" w:themeColor="text2"/>
        </w:rPr>
      </w:pPr>
      <w:r w:rsidRPr="0028003A">
        <w:lastRenderedPageBreak/>
        <w:t>Inhalt</w:t>
      </w:r>
      <w:r w:rsidRPr="0028003A">
        <w:rPr>
          <w:color w:val="CCCC00" w:themeColor="text2"/>
        </w:rPr>
        <w:t>.</w:t>
      </w:r>
    </w:p>
    <w:p w14:paraId="5668B191" w14:textId="5BDD9BF2" w:rsidR="0068372B" w:rsidRDefault="009A2BD5">
      <w:pPr>
        <w:pStyle w:val="Verzeichnis1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de-CH"/>
          <w14:ligatures w14:val="standardContextual"/>
        </w:rPr>
      </w:pPr>
      <w:r w:rsidRPr="0028003A">
        <w:rPr>
          <w:noProof w:val="0"/>
        </w:rPr>
        <w:fldChar w:fldCharType="begin"/>
      </w:r>
      <w:r w:rsidRPr="0028003A">
        <w:rPr>
          <w:noProof w:val="0"/>
        </w:rPr>
        <w:instrText xml:space="preserve"> TOC \o "2-3" \h \z \t "Überschrift 1;1" </w:instrText>
      </w:r>
      <w:r w:rsidRPr="0028003A">
        <w:rPr>
          <w:noProof w:val="0"/>
        </w:rPr>
        <w:fldChar w:fldCharType="separate"/>
      </w:r>
      <w:hyperlink w:anchor="_Toc194302041" w:history="1">
        <w:r w:rsidR="0068372B" w:rsidRPr="00AF7418">
          <w:rPr>
            <w:rStyle w:val="Hyperlink"/>
          </w:rPr>
          <w:t>1</w:t>
        </w:r>
        <w:r w:rsidR="0068372B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="0068372B" w:rsidRPr="00AF7418">
          <w:rPr>
            <w:rStyle w:val="Hyperlink"/>
          </w:rPr>
          <w:t>Planung.</w:t>
        </w:r>
        <w:r w:rsidR="0068372B">
          <w:rPr>
            <w:webHidden/>
          </w:rPr>
          <w:tab/>
        </w:r>
        <w:r w:rsidR="0068372B">
          <w:rPr>
            <w:webHidden/>
          </w:rPr>
          <w:fldChar w:fldCharType="begin"/>
        </w:r>
        <w:r w:rsidR="0068372B">
          <w:rPr>
            <w:webHidden/>
          </w:rPr>
          <w:instrText xml:space="preserve"> PAGEREF _Toc194302041 \h </w:instrText>
        </w:r>
        <w:r w:rsidR="0068372B">
          <w:rPr>
            <w:webHidden/>
          </w:rPr>
        </w:r>
        <w:r w:rsidR="0068372B">
          <w:rPr>
            <w:webHidden/>
          </w:rPr>
          <w:fldChar w:fldCharType="separate"/>
        </w:r>
        <w:r w:rsidR="0068372B">
          <w:rPr>
            <w:webHidden/>
          </w:rPr>
          <w:t>3</w:t>
        </w:r>
        <w:r w:rsidR="0068372B">
          <w:rPr>
            <w:webHidden/>
          </w:rPr>
          <w:fldChar w:fldCharType="end"/>
        </w:r>
      </w:hyperlink>
    </w:p>
    <w:p w14:paraId="0970E005" w14:textId="4E206529" w:rsidR="0068372B" w:rsidRDefault="0068372B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4302042" w:history="1">
        <w:r w:rsidRPr="00AF7418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AF7418">
          <w:rPr>
            <w:rStyle w:val="Hyperlink"/>
          </w:rPr>
          <w:t>Informationen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_Toc194302042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4ED936" w14:textId="0468ED1C" w:rsidR="0068372B" w:rsidRDefault="0068372B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4302043" w:history="1">
        <w:r w:rsidRPr="00AF7418">
          <w:rPr>
            <w:rStyle w:val="Hyperlink"/>
          </w:rPr>
          <w:t>1.1.1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AF7418">
          <w:rPr>
            <w:rStyle w:val="Hyperlink"/>
          </w:rPr>
          <w:t>Komponente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_Toc194302043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EFCBB3" w14:textId="49DEB649" w:rsidR="0068372B" w:rsidRDefault="0068372B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4302044" w:history="1">
        <w:r w:rsidRPr="00AF7418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AF7418">
          <w:rPr>
            <w:rStyle w:val="Hyperlink"/>
          </w:rPr>
          <w:t>Planung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_Toc194302044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3667F21" w14:textId="6821EB73" w:rsidR="0068372B" w:rsidRDefault="0068372B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4302045" w:history="1">
        <w:r w:rsidRPr="00AF7418">
          <w:rPr>
            <w:rStyle w:val="Hyperlink"/>
          </w:rPr>
          <w:t>1.2.1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AF7418">
          <w:rPr>
            <w:rStyle w:val="Hyperlink"/>
          </w:rPr>
          <w:t>Steckplan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_Toc194302045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E27B416" w14:textId="1CBB3A5E" w:rsidR="0068372B" w:rsidRDefault="0068372B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4302046" w:history="1">
        <w:r w:rsidRPr="00AF7418">
          <w:rPr>
            <w:rStyle w:val="Hyperlink"/>
          </w:rPr>
          <w:t>1.2.2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AF7418">
          <w:rPr>
            <w:rStyle w:val="Hyperlink"/>
          </w:rPr>
          <w:t>Vorgehen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_Toc194302046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347215" w14:textId="548119EE" w:rsidR="0068372B" w:rsidRDefault="0068372B">
      <w:pPr>
        <w:pStyle w:val="Verzeichnis1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de-CH"/>
          <w14:ligatures w14:val="standardContextual"/>
        </w:rPr>
      </w:pPr>
      <w:hyperlink w:anchor="_Toc194302047" w:history="1">
        <w:r w:rsidRPr="00AF7418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AF7418">
          <w:rPr>
            <w:rStyle w:val="Hyperlink"/>
          </w:rPr>
          <w:t>Verzeichnisse.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_Toc194302047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B094B0D" w14:textId="2E05048F" w:rsidR="0068372B" w:rsidRDefault="0068372B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4302048" w:history="1">
        <w:r w:rsidRPr="00AF7418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AF7418">
          <w:rPr>
            <w:rStyle w:val="Hyperlink"/>
          </w:rPr>
          <w:t>Abbildungen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_Toc194302048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E90E6C5" w14:textId="7DF090AF" w:rsidR="0068372B" w:rsidRDefault="0068372B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4302049" w:history="1">
        <w:r w:rsidRPr="00AF7418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AF7418">
          <w:rPr>
            <w:rStyle w:val="Hyperlink"/>
          </w:rPr>
          <w:t>Tabellen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_Toc194302049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7F2047C" w14:textId="50163C35" w:rsidR="0068372B" w:rsidRDefault="0068372B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4302050" w:history="1">
        <w:r w:rsidRPr="00AF7418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AF7418">
          <w:rPr>
            <w:rStyle w:val="Hyperlink"/>
          </w:rPr>
          <w:t>Quellen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_Toc194302050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51034A" w14:textId="3AA2D8B2" w:rsidR="00A803CD" w:rsidRPr="0028003A" w:rsidRDefault="009A2BD5" w:rsidP="00A803CD">
      <w:r w:rsidRPr="0028003A">
        <w:rPr>
          <w:b/>
        </w:rPr>
        <w:fldChar w:fldCharType="end"/>
      </w:r>
    </w:p>
    <w:bookmarkStart w:id="0" w:name="_Toc194302041"/>
    <w:p w14:paraId="42F80998" w14:textId="210D5EC9" w:rsidR="002C1FDE" w:rsidRPr="0028003A" w:rsidRDefault="002C1FDE" w:rsidP="008E314C">
      <w:pPr>
        <w:pStyle w:val="berschrift1"/>
        <w:rPr>
          <w:color w:val="CCCC00" w:themeColor="text2"/>
        </w:rPr>
      </w:pPr>
      <w:r w:rsidRPr="0028003A">
        <w:rPr>
          <w:rFonts w:eastAsia="Arial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3B317D" wp14:editId="2BE669D2">
                <wp:simplePos x="0" y="0"/>
                <wp:positionH relativeFrom="column">
                  <wp:posOffset>-4812030</wp:posOffset>
                </wp:positionH>
                <wp:positionV relativeFrom="paragraph">
                  <wp:posOffset>692150</wp:posOffset>
                </wp:positionV>
                <wp:extent cx="1796995" cy="1240403"/>
                <wp:effectExtent l="0" t="0" r="0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17B84" id="Rechteck 1" o:spid="_x0000_s1026" style="position:absolute;margin-left:-378.9pt;margin-top:54.5pt;width:141.5pt;height:97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" fillcolor="#6cf" stroked="f" strokeweight="2pt"/>
            </w:pict>
          </mc:Fallback>
        </mc:AlternateContent>
      </w:r>
      <w:r w:rsidRPr="0028003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7655DC" wp14:editId="73C8B814">
                <wp:simplePos x="0" y="0"/>
                <wp:positionH relativeFrom="column">
                  <wp:posOffset>-4964430</wp:posOffset>
                </wp:positionH>
                <wp:positionV relativeFrom="paragraph">
                  <wp:posOffset>539750</wp:posOffset>
                </wp:positionV>
                <wp:extent cx="1796995" cy="1240403"/>
                <wp:effectExtent l="0" t="0" r="13335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76896" id="Rechteck 2" o:spid="_x0000_s1026" style="position:absolute;margin-left:-390.9pt;margin-top:42.5pt;width:141.5pt;height:97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" fillcolor="#6cf [3206]" strokecolor="#000f2f [1604]" strokeweight="1pt"/>
            </w:pict>
          </mc:Fallback>
        </mc:AlternateContent>
      </w:r>
      <w:r w:rsidRPr="0028003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4ACB54" wp14:editId="2E673D4B">
                <wp:simplePos x="0" y="0"/>
                <wp:positionH relativeFrom="column">
                  <wp:posOffset>-5116830</wp:posOffset>
                </wp:positionH>
                <wp:positionV relativeFrom="paragraph">
                  <wp:posOffset>387350</wp:posOffset>
                </wp:positionV>
                <wp:extent cx="1796995" cy="1240403"/>
                <wp:effectExtent l="0" t="0" r="13335" b="1714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89376" id="Rechteck 4" o:spid="_x0000_s1026" style="position:absolute;margin-left:-402.9pt;margin-top:30.5pt;width:141.5pt;height:97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" fillcolor="#6cf [3206]" strokecolor="#000f2f [1604]" strokeweight="1pt"/>
            </w:pict>
          </mc:Fallback>
        </mc:AlternateContent>
      </w:r>
      <w:r w:rsidR="00D77364" w:rsidRPr="0028003A">
        <w:t>Planung</w:t>
      </w:r>
      <w:r w:rsidRPr="0028003A">
        <w:rPr>
          <w:color w:val="CCCC00" w:themeColor="text2"/>
        </w:rPr>
        <w:t>.</w:t>
      </w:r>
      <w:bookmarkEnd w:id="0"/>
    </w:p>
    <w:p w14:paraId="7CC5AAA5" w14:textId="24F28182" w:rsidR="002C1FDE" w:rsidRDefault="003F73EB" w:rsidP="002C1FDE">
      <w:pPr>
        <w:pStyle w:val="berschrift2"/>
      </w:pPr>
      <w:bookmarkStart w:id="1" w:name="_Toc194302042"/>
      <w:r w:rsidRPr="0028003A">
        <w:t>Informationen</w:t>
      </w:r>
      <w:bookmarkEnd w:id="1"/>
    </w:p>
    <w:p w14:paraId="5B29394B" w14:textId="0053D20D" w:rsidR="00496F40" w:rsidRDefault="00496F40" w:rsidP="00496F40">
      <w:pPr>
        <w:pStyle w:val="berschrift3"/>
      </w:pPr>
      <w:r>
        <w:t>Ausgangslage</w:t>
      </w:r>
    </w:p>
    <w:p w14:paraId="0731184A" w14:textId="215593C3" w:rsidR="00496F40" w:rsidRPr="00496F40" w:rsidRDefault="00496F40" w:rsidP="00496F40">
      <w:r>
        <w:t xml:space="preserve">Ich muss für mein Projekt </w:t>
      </w:r>
      <w:r w:rsidR="000A6935">
        <w:t xml:space="preserve">«EchoPlay» </w:t>
      </w:r>
      <w:r w:rsidR="00365C16">
        <w:t>den vorhandenen Chip</w:t>
      </w:r>
      <w:r w:rsidR="000A6935">
        <w:t xml:space="preserve"> in der LED-Box ersetzen. </w:t>
      </w:r>
      <w:r w:rsidR="000A4A9F">
        <w:t>Der vorhandene Chip ist nicht benutzerfreundlich und kann sehr schlecht programmiert werden, darum werde ich diese</w:t>
      </w:r>
      <w:r w:rsidR="006A3054">
        <w:t>n</w:t>
      </w:r>
      <w:r w:rsidR="000A4A9F">
        <w:t xml:space="preserve"> mit einem</w:t>
      </w:r>
      <w:r w:rsidR="00365C16">
        <w:t xml:space="preserve"> Carrier Board mit ESP32 ersetzen.</w:t>
      </w:r>
    </w:p>
    <w:p w14:paraId="0A41E82F" w14:textId="32747EDB" w:rsidR="001F14BA" w:rsidRPr="0028003A" w:rsidRDefault="00607CEE" w:rsidP="00607CEE">
      <w:pPr>
        <w:pStyle w:val="berschrift3"/>
      </w:pPr>
      <w:bookmarkStart w:id="2" w:name="_Toc194302043"/>
      <w:r w:rsidRPr="0028003A">
        <w:t>Komponente</w:t>
      </w:r>
      <w:bookmarkEnd w:id="2"/>
    </w:p>
    <w:p w14:paraId="26C3BB73" w14:textId="101D24E3" w:rsidR="00BF7E90" w:rsidRPr="0028003A" w:rsidRDefault="007700CB" w:rsidP="00CA0611">
      <w:pPr>
        <w:rPr>
          <w:rStyle w:val="base"/>
          <w:b/>
          <w:bCs/>
        </w:rPr>
      </w:pPr>
      <w:r w:rsidRPr="0028003A">
        <w:rPr>
          <w:rStyle w:val="base"/>
          <w:b/>
          <w:bCs/>
        </w:rPr>
        <w:t>SparkFun MicroMod ATP Carrier Board</w:t>
      </w:r>
    </w:p>
    <w:p w14:paraId="174EC664" w14:textId="01563C9C" w:rsidR="008D60DC" w:rsidRPr="0028003A" w:rsidRDefault="003D6EC8" w:rsidP="00CA0611">
      <w:r w:rsidRPr="0028003A">
        <w:t xml:space="preserve">Das Carrier Board von SparkFun </w:t>
      </w:r>
      <w:r w:rsidR="00697332" w:rsidRPr="0028003A">
        <w:t xml:space="preserve">ist die Hauptkomponente </w:t>
      </w:r>
      <w:r w:rsidR="00D94451" w:rsidRPr="0028003A">
        <w:t>meines Projekts. Auf diesem werde ich all meinen Code schreiben und diesen auch ausführen.</w:t>
      </w:r>
      <w:r w:rsidR="005059D3" w:rsidRPr="0028003A">
        <w:t xml:space="preserve"> </w:t>
      </w:r>
      <w:r w:rsidR="00AD7CA3" w:rsidRPr="0028003A">
        <w:t>Die Pins,</w:t>
      </w:r>
      <w:r w:rsidR="005059D3" w:rsidRPr="0028003A">
        <w:t xml:space="preserve"> welche wir </w:t>
      </w:r>
      <w:r w:rsidR="00AD7CA3" w:rsidRPr="0028003A">
        <w:t>brauchen werden,</w:t>
      </w:r>
      <w:r w:rsidR="005059D3" w:rsidRPr="0028003A">
        <w:t xml:space="preserve"> sind</w:t>
      </w:r>
      <w:r w:rsidR="007E70D1" w:rsidRPr="0028003A">
        <w:t xml:space="preserve"> GND, A0/1, G0 – G3, VIN, </w:t>
      </w:r>
      <w:r w:rsidR="00AD7CA3" w:rsidRPr="0028003A">
        <w:t>PWM0 und 3.3V.</w:t>
      </w:r>
    </w:p>
    <w:p w14:paraId="6C9A41AD" w14:textId="4EBA871E" w:rsidR="00557DF4" w:rsidRPr="0028003A" w:rsidRDefault="00AF56BD" w:rsidP="00557DF4">
      <w:pPr>
        <w:rPr>
          <w:b/>
          <w:bCs/>
        </w:rPr>
      </w:pPr>
      <w:r w:rsidRPr="0028003A">
        <w:rPr>
          <w:b/>
          <w:bCs/>
        </w:rPr>
        <w:t>LED-Screen</w:t>
      </w:r>
    </w:p>
    <w:p w14:paraId="459079B5" w14:textId="6B99BEBC" w:rsidR="00AF56BD" w:rsidRPr="0028003A" w:rsidRDefault="00AF56BD" w:rsidP="00557DF4">
      <w:r w:rsidRPr="0028003A">
        <w:t xml:space="preserve">Das LED-Screen, welches schon bei der LED-Box vorhanden war, hat ein 16x16 </w:t>
      </w:r>
      <w:r w:rsidR="002D49F2" w:rsidRPr="0028003A">
        <w:t>LED-Display,</w:t>
      </w:r>
      <w:r w:rsidR="00215210" w:rsidRPr="0028003A">
        <w:t xml:space="preserve"> um verschiedene Sachen anzuzeigen. </w:t>
      </w:r>
      <w:r w:rsidR="00DD2C0C" w:rsidRPr="0028003A">
        <w:t>Auf dem LED-Screen hat es Folgende Pins VCC, EN, DA, CLK, LAG und GND</w:t>
      </w:r>
    </w:p>
    <w:p w14:paraId="6632C64A" w14:textId="594F3374" w:rsidR="002D49F2" w:rsidRPr="0028003A" w:rsidRDefault="002D49F2" w:rsidP="00557DF4">
      <w:pPr>
        <w:rPr>
          <w:b/>
          <w:bCs/>
        </w:rPr>
      </w:pPr>
      <w:r w:rsidRPr="0028003A">
        <w:rPr>
          <w:b/>
          <w:bCs/>
        </w:rPr>
        <w:t>Knöpfe</w:t>
      </w:r>
    </w:p>
    <w:p w14:paraId="3994B3B3" w14:textId="4AB44B1E" w:rsidR="002D49F2" w:rsidRPr="0028003A" w:rsidRDefault="005C6D0B" w:rsidP="00557DF4">
      <w:r w:rsidRPr="0028003A">
        <w:t xml:space="preserve">Auf der LED-Box hat es 2 Knöpfe </w:t>
      </w:r>
      <w:r w:rsidR="00DD2C0C" w:rsidRPr="0028003A">
        <w:t>vorhanden,</w:t>
      </w:r>
      <w:r w:rsidRPr="0028003A">
        <w:t xml:space="preserve"> welche man benutzen </w:t>
      </w:r>
      <w:r w:rsidR="007747B8" w:rsidRPr="0028003A">
        <w:t>kann,</w:t>
      </w:r>
      <w:r w:rsidRPr="0028003A">
        <w:t xml:space="preserve"> um Inputs zu erkennen.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8"/>
        <w:gridCol w:w="8318"/>
      </w:tblGrid>
      <w:tr w:rsidR="00B73BBB" w:rsidRPr="0028003A" w14:paraId="2DEEF292" w14:textId="77777777" w:rsidTr="00B73BBB">
        <w:tc>
          <w:tcPr>
            <w:tcW w:w="988" w:type="dxa"/>
          </w:tcPr>
          <w:p w14:paraId="3EA379E7" w14:textId="3122EA02" w:rsidR="00B73BBB" w:rsidRPr="0028003A" w:rsidRDefault="00B73BBB" w:rsidP="00B73BBB">
            <w:pPr>
              <w:jc w:val="center"/>
            </w:pPr>
            <w:r w:rsidRPr="0028003A">
              <w:t>Begriff</w:t>
            </w:r>
          </w:p>
        </w:tc>
        <w:tc>
          <w:tcPr>
            <w:tcW w:w="8358" w:type="dxa"/>
          </w:tcPr>
          <w:p w14:paraId="208874A0" w14:textId="74842AF5" w:rsidR="00B73BBB" w:rsidRPr="0028003A" w:rsidRDefault="00B73BBB" w:rsidP="00B73BBB">
            <w:pPr>
              <w:jc w:val="center"/>
            </w:pPr>
            <w:r w:rsidRPr="0028003A">
              <w:t>Beschreibung</w:t>
            </w:r>
          </w:p>
        </w:tc>
      </w:tr>
      <w:tr w:rsidR="00ED2BFE" w:rsidRPr="0028003A" w14:paraId="36B02C7B" w14:textId="77777777" w:rsidTr="00575045">
        <w:tc>
          <w:tcPr>
            <w:tcW w:w="9346" w:type="dxa"/>
            <w:gridSpan w:val="2"/>
          </w:tcPr>
          <w:p w14:paraId="3E9D6172" w14:textId="55B097B7" w:rsidR="00ED2BFE" w:rsidRPr="0028003A" w:rsidRDefault="00ED2BFE" w:rsidP="00B73BBB">
            <w:pPr>
              <w:jc w:val="center"/>
              <w:rPr>
                <w:b/>
                <w:bCs/>
              </w:rPr>
            </w:pPr>
            <w:r w:rsidRPr="0028003A">
              <w:rPr>
                <w:b/>
                <w:bCs/>
              </w:rPr>
              <w:t>Carrier Board</w:t>
            </w:r>
          </w:p>
        </w:tc>
      </w:tr>
      <w:tr w:rsidR="00B73BBB" w:rsidRPr="0028003A" w14:paraId="178F77C3" w14:textId="77777777" w:rsidTr="00B73BBB">
        <w:tc>
          <w:tcPr>
            <w:tcW w:w="988" w:type="dxa"/>
          </w:tcPr>
          <w:p w14:paraId="070CD05D" w14:textId="5B40F5C4" w:rsidR="00B73BBB" w:rsidRPr="0028003A" w:rsidRDefault="00F72616" w:rsidP="00B73BBB">
            <w:pPr>
              <w:jc w:val="center"/>
            </w:pPr>
            <w:r w:rsidRPr="0028003A">
              <w:t>A0/1</w:t>
            </w:r>
          </w:p>
        </w:tc>
        <w:tc>
          <w:tcPr>
            <w:tcW w:w="8358" w:type="dxa"/>
          </w:tcPr>
          <w:p w14:paraId="11A239C8" w14:textId="79E8C6BB" w:rsidR="00B73BBB" w:rsidRPr="0028003A" w:rsidRDefault="00E926FD" w:rsidP="00CA0611">
            <w:r w:rsidRPr="0028003A">
              <w:t>Analoge Pins welche einen ADC enthalten haben</w:t>
            </w:r>
          </w:p>
        </w:tc>
      </w:tr>
      <w:tr w:rsidR="00416AAC" w:rsidRPr="0028003A" w14:paraId="277924B7" w14:textId="77777777" w:rsidTr="00B73BBB">
        <w:tc>
          <w:tcPr>
            <w:tcW w:w="988" w:type="dxa"/>
          </w:tcPr>
          <w:p w14:paraId="0B29DC5A" w14:textId="7F57D7B7" w:rsidR="00416AAC" w:rsidRPr="0028003A" w:rsidRDefault="00F72616" w:rsidP="00B73BBB">
            <w:pPr>
              <w:jc w:val="center"/>
            </w:pPr>
            <w:r w:rsidRPr="0028003A">
              <w:t>G0 – G3</w:t>
            </w:r>
          </w:p>
        </w:tc>
        <w:tc>
          <w:tcPr>
            <w:tcW w:w="8358" w:type="dxa"/>
          </w:tcPr>
          <w:p w14:paraId="5FF725FC" w14:textId="72E60EE7" w:rsidR="00416AAC" w:rsidRPr="0028003A" w:rsidRDefault="00FA0EC1" w:rsidP="00CA0611">
            <w:r w:rsidRPr="0028003A">
              <w:t>Gener</w:t>
            </w:r>
            <w:r w:rsidR="005B09FA">
              <w:t>a</w:t>
            </w:r>
            <w:r w:rsidRPr="0028003A">
              <w:t>l Input/Output Pins</w:t>
            </w:r>
          </w:p>
        </w:tc>
      </w:tr>
      <w:tr w:rsidR="00416AAC" w:rsidRPr="0028003A" w14:paraId="0E4D007B" w14:textId="77777777" w:rsidTr="00B73BBB">
        <w:tc>
          <w:tcPr>
            <w:tcW w:w="988" w:type="dxa"/>
          </w:tcPr>
          <w:p w14:paraId="30CEA6C8" w14:textId="01843D1E" w:rsidR="00416AAC" w:rsidRPr="0028003A" w:rsidRDefault="00F72616" w:rsidP="00B73BBB">
            <w:pPr>
              <w:jc w:val="center"/>
            </w:pPr>
            <w:r w:rsidRPr="0028003A">
              <w:t>VIN</w:t>
            </w:r>
          </w:p>
        </w:tc>
        <w:tc>
          <w:tcPr>
            <w:tcW w:w="8358" w:type="dxa"/>
          </w:tcPr>
          <w:p w14:paraId="02E10A19" w14:textId="48D08C43" w:rsidR="00416AAC" w:rsidRPr="0028003A" w:rsidRDefault="00FA0EC1" w:rsidP="00CA0611">
            <w:r w:rsidRPr="0028003A">
              <w:t>Stromversorgung vom Carrier Board</w:t>
            </w:r>
          </w:p>
        </w:tc>
      </w:tr>
      <w:tr w:rsidR="00F72616" w:rsidRPr="0028003A" w14:paraId="7C4CEFAF" w14:textId="77777777" w:rsidTr="00B73BBB">
        <w:tc>
          <w:tcPr>
            <w:tcW w:w="988" w:type="dxa"/>
          </w:tcPr>
          <w:p w14:paraId="44023F5D" w14:textId="3E0453FD" w:rsidR="00F72616" w:rsidRPr="0028003A" w:rsidRDefault="00F72616" w:rsidP="00B73BBB">
            <w:pPr>
              <w:jc w:val="center"/>
            </w:pPr>
            <w:r w:rsidRPr="0028003A">
              <w:t>PWM0</w:t>
            </w:r>
          </w:p>
        </w:tc>
        <w:tc>
          <w:tcPr>
            <w:tcW w:w="8358" w:type="dxa"/>
          </w:tcPr>
          <w:p w14:paraId="2545A80E" w14:textId="5D9BF9F5" w:rsidR="00F72616" w:rsidRPr="0028003A" w:rsidRDefault="00905E14" w:rsidP="00CA0611">
            <w:r w:rsidRPr="0028003A">
              <w:t xml:space="preserve">Sendet digitales </w:t>
            </w:r>
            <w:r w:rsidR="007747B8" w:rsidRPr="0028003A">
              <w:t>Signal,</w:t>
            </w:r>
            <w:r w:rsidRPr="0028003A">
              <w:t xml:space="preserve"> um analoge </w:t>
            </w:r>
            <w:r w:rsidR="007747B8" w:rsidRPr="0028003A">
              <w:t>Geräte zu kontrollieren</w:t>
            </w:r>
          </w:p>
        </w:tc>
      </w:tr>
      <w:tr w:rsidR="00F72616" w:rsidRPr="0028003A" w14:paraId="0C1A9F79" w14:textId="77777777" w:rsidTr="00B73BBB">
        <w:tc>
          <w:tcPr>
            <w:tcW w:w="988" w:type="dxa"/>
          </w:tcPr>
          <w:p w14:paraId="57A4C886" w14:textId="3F3A8430" w:rsidR="00F72616" w:rsidRPr="0028003A" w:rsidRDefault="00E926FD" w:rsidP="00B73BBB">
            <w:pPr>
              <w:jc w:val="center"/>
            </w:pPr>
            <w:r w:rsidRPr="0028003A">
              <w:t>3.3V</w:t>
            </w:r>
          </w:p>
        </w:tc>
        <w:tc>
          <w:tcPr>
            <w:tcW w:w="8358" w:type="dxa"/>
          </w:tcPr>
          <w:p w14:paraId="67ADA833" w14:textId="1F7BC901" w:rsidR="00F72616" w:rsidRPr="0028003A" w:rsidRDefault="007747B8" w:rsidP="00CA0611">
            <w:r w:rsidRPr="0028003A">
              <w:t>Leitet einen 3.3V Strom</w:t>
            </w:r>
          </w:p>
        </w:tc>
      </w:tr>
      <w:tr w:rsidR="00F72616" w:rsidRPr="0028003A" w14:paraId="4DBFC9AB" w14:textId="77777777" w:rsidTr="00156077">
        <w:tc>
          <w:tcPr>
            <w:tcW w:w="9346" w:type="dxa"/>
            <w:gridSpan w:val="2"/>
          </w:tcPr>
          <w:p w14:paraId="294EC3F1" w14:textId="48A1519D" w:rsidR="00F72616" w:rsidRPr="0028003A" w:rsidRDefault="00F72616" w:rsidP="00F72616">
            <w:pPr>
              <w:jc w:val="center"/>
              <w:rPr>
                <w:b/>
                <w:bCs/>
              </w:rPr>
            </w:pPr>
            <w:r w:rsidRPr="0028003A">
              <w:rPr>
                <w:b/>
                <w:bCs/>
              </w:rPr>
              <w:t>LED-Screen</w:t>
            </w:r>
          </w:p>
        </w:tc>
      </w:tr>
      <w:tr w:rsidR="00416AAC" w:rsidRPr="0028003A" w14:paraId="6E995DE5" w14:textId="77777777" w:rsidTr="00B73BBB">
        <w:tc>
          <w:tcPr>
            <w:tcW w:w="988" w:type="dxa"/>
          </w:tcPr>
          <w:p w14:paraId="269C42E7" w14:textId="5A450647" w:rsidR="00416AAC" w:rsidRPr="0028003A" w:rsidRDefault="00416AAC" w:rsidP="00416AAC">
            <w:pPr>
              <w:jc w:val="center"/>
            </w:pPr>
            <w:r w:rsidRPr="0028003A">
              <w:t>VCC</w:t>
            </w:r>
          </w:p>
        </w:tc>
        <w:tc>
          <w:tcPr>
            <w:tcW w:w="8358" w:type="dxa"/>
          </w:tcPr>
          <w:p w14:paraId="53BF57D5" w14:textId="1D30FCAA" w:rsidR="00416AAC" w:rsidRPr="0028003A" w:rsidRDefault="00416AAC" w:rsidP="00416AAC">
            <w:r w:rsidRPr="0028003A">
              <w:t>Stromversorgung (+) für d</w:t>
            </w:r>
            <w:r w:rsidR="00496F40">
              <w:t>ie LED-Driver</w:t>
            </w:r>
          </w:p>
        </w:tc>
      </w:tr>
      <w:tr w:rsidR="00416AAC" w:rsidRPr="0028003A" w14:paraId="74AF7CD3" w14:textId="77777777" w:rsidTr="00B73BBB">
        <w:tc>
          <w:tcPr>
            <w:tcW w:w="988" w:type="dxa"/>
          </w:tcPr>
          <w:p w14:paraId="42DC99B7" w14:textId="46D79809" w:rsidR="00416AAC" w:rsidRPr="0028003A" w:rsidRDefault="00416AAC" w:rsidP="00416AAC">
            <w:pPr>
              <w:jc w:val="center"/>
            </w:pPr>
            <w:r w:rsidRPr="0028003A">
              <w:t>EN</w:t>
            </w:r>
          </w:p>
        </w:tc>
        <w:tc>
          <w:tcPr>
            <w:tcW w:w="8358" w:type="dxa"/>
          </w:tcPr>
          <w:p w14:paraId="2401D0AF" w14:textId="250A67D9" w:rsidR="00416AAC" w:rsidRPr="0028003A" w:rsidRDefault="00416AAC" w:rsidP="00416AAC">
            <w:r w:rsidRPr="0028003A">
              <w:t>(ENABLE) Schalter zum Ein- oder Ausschalten einer Funktion</w:t>
            </w:r>
          </w:p>
        </w:tc>
      </w:tr>
      <w:tr w:rsidR="00416AAC" w:rsidRPr="0028003A" w14:paraId="5B21C41D" w14:textId="77777777" w:rsidTr="00B73BBB">
        <w:tc>
          <w:tcPr>
            <w:tcW w:w="988" w:type="dxa"/>
          </w:tcPr>
          <w:p w14:paraId="0B548DC9" w14:textId="3B2D7B28" w:rsidR="00416AAC" w:rsidRPr="0028003A" w:rsidRDefault="00416AAC" w:rsidP="00416AAC">
            <w:pPr>
              <w:jc w:val="center"/>
            </w:pPr>
            <w:r w:rsidRPr="0028003A">
              <w:t>DA</w:t>
            </w:r>
          </w:p>
        </w:tc>
        <w:tc>
          <w:tcPr>
            <w:tcW w:w="8358" w:type="dxa"/>
          </w:tcPr>
          <w:p w14:paraId="45D0177C" w14:textId="197A953A" w:rsidR="00416AAC" w:rsidRPr="0028003A" w:rsidRDefault="00416AAC" w:rsidP="00416AAC">
            <w:r w:rsidRPr="0028003A">
              <w:t>(DATA) Datenleitung, um Informationen zu bekommen</w:t>
            </w:r>
          </w:p>
        </w:tc>
      </w:tr>
      <w:tr w:rsidR="00416AAC" w:rsidRPr="0028003A" w14:paraId="0FB4656D" w14:textId="77777777" w:rsidTr="00B73BBB">
        <w:tc>
          <w:tcPr>
            <w:tcW w:w="988" w:type="dxa"/>
          </w:tcPr>
          <w:p w14:paraId="396D8518" w14:textId="5A15DB2F" w:rsidR="00416AAC" w:rsidRPr="0028003A" w:rsidRDefault="00416AAC" w:rsidP="00416AAC">
            <w:pPr>
              <w:jc w:val="center"/>
            </w:pPr>
            <w:r w:rsidRPr="0028003A">
              <w:t>CLK</w:t>
            </w:r>
          </w:p>
        </w:tc>
        <w:tc>
          <w:tcPr>
            <w:tcW w:w="8358" w:type="dxa"/>
          </w:tcPr>
          <w:p w14:paraId="3997CD86" w14:textId="7E2FC825" w:rsidR="00416AAC" w:rsidRPr="0028003A" w:rsidRDefault="00416AAC" w:rsidP="00416AAC">
            <w:r w:rsidRPr="0028003A">
              <w:t>(CLOCK) Taktgeber, sodass der Takt von der LED-Box gleich ist wie vom Chip</w:t>
            </w:r>
          </w:p>
        </w:tc>
      </w:tr>
      <w:tr w:rsidR="00416AAC" w:rsidRPr="0028003A" w14:paraId="47D96385" w14:textId="77777777" w:rsidTr="00B73BBB">
        <w:tc>
          <w:tcPr>
            <w:tcW w:w="988" w:type="dxa"/>
          </w:tcPr>
          <w:p w14:paraId="16A3AE9D" w14:textId="2C339D29" w:rsidR="00416AAC" w:rsidRPr="0028003A" w:rsidRDefault="00416AAC" w:rsidP="00416AAC">
            <w:pPr>
              <w:jc w:val="center"/>
            </w:pPr>
            <w:r w:rsidRPr="0028003A">
              <w:t>LAK</w:t>
            </w:r>
          </w:p>
        </w:tc>
        <w:tc>
          <w:tcPr>
            <w:tcW w:w="8358" w:type="dxa"/>
          </w:tcPr>
          <w:p w14:paraId="206E705D" w14:textId="46612995" w:rsidR="00416AAC" w:rsidRPr="0028003A" w:rsidRDefault="00416AAC" w:rsidP="00416AAC">
            <w:r w:rsidRPr="0028003A">
              <w:t>(LATCH) Speichert oder bestätigt Daten</w:t>
            </w:r>
          </w:p>
        </w:tc>
      </w:tr>
      <w:tr w:rsidR="00416AAC" w:rsidRPr="0028003A" w14:paraId="16613010" w14:textId="77777777" w:rsidTr="00B73BBB">
        <w:tc>
          <w:tcPr>
            <w:tcW w:w="988" w:type="dxa"/>
          </w:tcPr>
          <w:p w14:paraId="79CBC6F2" w14:textId="76D5702A" w:rsidR="00416AAC" w:rsidRPr="0028003A" w:rsidRDefault="00416AAC" w:rsidP="00416AAC">
            <w:pPr>
              <w:jc w:val="center"/>
            </w:pPr>
            <w:r w:rsidRPr="0028003A">
              <w:t>GND</w:t>
            </w:r>
          </w:p>
        </w:tc>
        <w:tc>
          <w:tcPr>
            <w:tcW w:w="8358" w:type="dxa"/>
          </w:tcPr>
          <w:p w14:paraId="199C25C2" w14:textId="78EB3C21" w:rsidR="00416AAC" w:rsidRPr="0028003A" w:rsidRDefault="00416AAC" w:rsidP="00416AAC">
            <w:r w:rsidRPr="0028003A">
              <w:t>Minuspol (-) von der Stromversorgung</w:t>
            </w:r>
          </w:p>
        </w:tc>
      </w:tr>
      <w:tr w:rsidR="00416AAC" w:rsidRPr="0028003A" w14:paraId="6A76F42B" w14:textId="77777777" w:rsidTr="009A3205">
        <w:tc>
          <w:tcPr>
            <w:tcW w:w="9346" w:type="dxa"/>
            <w:gridSpan w:val="2"/>
          </w:tcPr>
          <w:p w14:paraId="5169FF60" w14:textId="37FF1778" w:rsidR="00416AAC" w:rsidRPr="0028003A" w:rsidRDefault="00416AAC" w:rsidP="00416AAC">
            <w:pPr>
              <w:jc w:val="center"/>
              <w:rPr>
                <w:b/>
                <w:bCs/>
              </w:rPr>
            </w:pPr>
            <w:r w:rsidRPr="0028003A">
              <w:rPr>
                <w:b/>
                <w:bCs/>
              </w:rPr>
              <w:t>Mikrofon</w:t>
            </w:r>
          </w:p>
        </w:tc>
      </w:tr>
      <w:tr w:rsidR="00416AAC" w:rsidRPr="0028003A" w14:paraId="5F814C44" w14:textId="77777777" w:rsidTr="00B73BBB">
        <w:tc>
          <w:tcPr>
            <w:tcW w:w="988" w:type="dxa"/>
          </w:tcPr>
          <w:p w14:paraId="0F046B07" w14:textId="5B56104F" w:rsidR="00416AAC" w:rsidRPr="0028003A" w:rsidRDefault="00416AAC" w:rsidP="00416AAC">
            <w:pPr>
              <w:jc w:val="center"/>
            </w:pPr>
            <w:r w:rsidRPr="0028003A">
              <w:t>AUD</w:t>
            </w:r>
          </w:p>
        </w:tc>
        <w:tc>
          <w:tcPr>
            <w:tcW w:w="8358" w:type="dxa"/>
          </w:tcPr>
          <w:p w14:paraId="378AB652" w14:textId="7BD6AF2C" w:rsidR="00416AAC" w:rsidRPr="0028003A" w:rsidRDefault="00416AAC" w:rsidP="00416AAC">
            <w:r w:rsidRPr="0028003A">
              <w:t>Audio Signal Output</w:t>
            </w:r>
          </w:p>
        </w:tc>
      </w:tr>
      <w:tr w:rsidR="00416AAC" w:rsidRPr="0028003A" w14:paraId="7F9DE04E" w14:textId="77777777" w:rsidTr="00B73BBB">
        <w:tc>
          <w:tcPr>
            <w:tcW w:w="988" w:type="dxa"/>
          </w:tcPr>
          <w:p w14:paraId="5183B048" w14:textId="09E8F492" w:rsidR="00416AAC" w:rsidRPr="0028003A" w:rsidRDefault="00416AAC" w:rsidP="00416AAC">
            <w:pPr>
              <w:jc w:val="center"/>
            </w:pPr>
            <w:r w:rsidRPr="0028003A">
              <w:t>VCC</w:t>
            </w:r>
          </w:p>
        </w:tc>
        <w:tc>
          <w:tcPr>
            <w:tcW w:w="8358" w:type="dxa"/>
          </w:tcPr>
          <w:p w14:paraId="440E9CB0" w14:textId="2B994F73" w:rsidR="00416AAC" w:rsidRPr="0028003A" w:rsidRDefault="00416AAC" w:rsidP="00416AAC">
            <w:r w:rsidRPr="0028003A">
              <w:t xml:space="preserve">Volt Eingang (2.3V – 3.6V). Braucht eine Spannung von 265 Mikro Ampere </w:t>
            </w:r>
          </w:p>
        </w:tc>
      </w:tr>
      <w:tr w:rsidR="00416AAC" w:rsidRPr="0028003A" w14:paraId="76D81E1C" w14:textId="77777777" w:rsidTr="00FC151C">
        <w:tc>
          <w:tcPr>
            <w:tcW w:w="9346" w:type="dxa"/>
            <w:gridSpan w:val="2"/>
          </w:tcPr>
          <w:p w14:paraId="14EA2D4A" w14:textId="65108B9F" w:rsidR="00416AAC" w:rsidRPr="0028003A" w:rsidRDefault="00B03011" w:rsidP="00B03011">
            <w:pPr>
              <w:jc w:val="center"/>
              <w:rPr>
                <w:b/>
                <w:bCs/>
              </w:rPr>
            </w:pPr>
            <w:r w:rsidRPr="0028003A">
              <w:rPr>
                <w:b/>
                <w:bCs/>
              </w:rPr>
              <w:t>Knöpfe</w:t>
            </w:r>
          </w:p>
        </w:tc>
      </w:tr>
      <w:tr w:rsidR="00416AAC" w:rsidRPr="0028003A" w14:paraId="35FDF5BA" w14:textId="77777777" w:rsidTr="00B73BBB">
        <w:tc>
          <w:tcPr>
            <w:tcW w:w="988" w:type="dxa"/>
          </w:tcPr>
          <w:p w14:paraId="11FBDE35" w14:textId="673DC534" w:rsidR="00416AAC" w:rsidRPr="0028003A" w:rsidRDefault="00B03011" w:rsidP="00416AAC">
            <w:pPr>
              <w:jc w:val="center"/>
            </w:pPr>
            <w:r w:rsidRPr="0028003A">
              <w:t>Common</w:t>
            </w:r>
          </w:p>
        </w:tc>
        <w:tc>
          <w:tcPr>
            <w:tcW w:w="8358" w:type="dxa"/>
          </w:tcPr>
          <w:p w14:paraId="06884CFB" w14:textId="30E888C0" w:rsidR="00416AAC" w:rsidRPr="0028003A" w:rsidRDefault="00117A40" w:rsidP="00025A7F">
            <w:pPr>
              <w:keepNext/>
            </w:pPr>
            <w:r w:rsidRPr="0028003A">
              <w:t xml:space="preserve">Gemeinsamer </w:t>
            </w:r>
            <w:r w:rsidR="00DD2E26" w:rsidRPr="0028003A">
              <w:t>Bezugspunkt in einer Schaltung</w:t>
            </w:r>
          </w:p>
        </w:tc>
      </w:tr>
    </w:tbl>
    <w:p w14:paraId="1DCACF76" w14:textId="531441C6" w:rsidR="00025A7F" w:rsidRDefault="00025A7F">
      <w:pPr>
        <w:pStyle w:val="Beschriftung"/>
      </w:pPr>
      <w:bookmarkStart w:id="3" w:name="_Toc193975847"/>
      <w:r>
        <w:t xml:space="preserve">Tabelle </w:t>
      </w:r>
      <w:fldSimple w:instr=" SEQ Tabelle \* ARABIC ">
        <w:r w:rsidR="004306ED">
          <w:rPr>
            <w:noProof/>
          </w:rPr>
          <w:t>1</w:t>
        </w:r>
      </w:fldSimple>
      <w:r>
        <w:t xml:space="preserve"> Begriff und Ihre Bedeutung</w:t>
      </w:r>
      <w:bookmarkEnd w:id="3"/>
    </w:p>
    <w:p w14:paraId="58B33D86" w14:textId="5AE70E33" w:rsidR="004445D1" w:rsidRPr="0028003A" w:rsidRDefault="004445D1" w:rsidP="00CA0611">
      <w:r w:rsidRPr="0028003A">
        <w:br w:type="page"/>
      </w:r>
    </w:p>
    <w:p w14:paraId="4B11D347" w14:textId="506B0E1D" w:rsidR="00D00802" w:rsidRPr="0028003A" w:rsidRDefault="00D00802" w:rsidP="004445D1">
      <w:pPr>
        <w:pStyle w:val="berschrift2"/>
      </w:pPr>
      <w:bookmarkStart w:id="4" w:name="_Toc194302044"/>
      <w:r w:rsidRPr="0028003A">
        <w:lastRenderedPageBreak/>
        <w:t>Planung</w:t>
      </w:r>
      <w:bookmarkEnd w:id="4"/>
    </w:p>
    <w:p w14:paraId="62851161" w14:textId="703435F6" w:rsidR="004445D1" w:rsidRPr="0028003A" w:rsidRDefault="004445D1" w:rsidP="004445D1">
      <w:pPr>
        <w:pStyle w:val="berschrift3"/>
      </w:pPr>
      <w:bookmarkStart w:id="5" w:name="_Toc194302045"/>
      <w:r w:rsidRPr="0028003A">
        <w:t>Steckplan</w:t>
      </w:r>
      <w:bookmarkEnd w:id="5"/>
    </w:p>
    <w:p w14:paraId="081FDE0C" w14:textId="4B20A392" w:rsidR="00025A7F" w:rsidRDefault="00750EAA" w:rsidP="00025A7F">
      <w:pPr>
        <w:keepNext/>
      </w:pPr>
      <w:r w:rsidRPr="00750EAA">
        <w:rPr>
          <w:noProof/>
        </w:rPr>
        <w:drawing>
          <wp:inline distT="0" distB="0" distL="0" distR="0" wp14:anchorId="3E2FF9D2" wp14:editId="27A5D264">
            <wp:extent cx="5941060" cy="3292475"/>
            <wp:effectExtent l="0" t="0" r="2540" b="3175"/>
            <wp:docPr id="7677953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953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7236" w14:textId="04ED1017" w:rsidR="00F21690" w:rsidRPr="0028003A" w:rsidRDefault="00025A7F" w:rsidP="00F21690">
      <w:pPr>
        <w:pStyle w:val="Beschriftung"/>
      </w:pPr>
      <w:bookmarkStart w:id="6" w:name="_Toc193975845"/>
      <w:r>
        <w:t xml:space="preserve">Abbildung </w:t>
      </w:r>
      <w:fldSimple w:instr=" SEQ Abbildung \* ARABIC ">
        <w:r w:rsidR="004306ED">
          <w:rPr>
            <w:noProof/>
          </w:rPr>
          <w:t>1</w:t>
        </w:r>
      </w:fldSimple>
      <w:r>
        <w:t xml:space="preserve"> Steckplan vom EchoPlay</w:t>
      </w:r>
      <w:bookmarkEnd w:id="6"/>
    </w:p>
    <w:p w14:paraId="7426C836" w14:textId="2E44AD0C" w:rsidR="00606188" w:rsidRPr="0028003A" w:rsidRDefault="00916915" w:rsidP="00C31799">
      <w:pPr>
        <w:pStyle w:val="berschrift3"/>
      </w:pPr>
      <w:bookmarkStart w:id="7" w:name="_Toc194302046"/>
      <w:r>
        <w:t>Vorgehen</w:t>
      </w:r>
      <w:bookmarkEnd w:id="7"/>
    </w:p>
    <w:p w14:paraId="22B06364" w14:textId="77777777" w:rsidR="00BB3167" w:rsidRPr="0028003A" w:rsidRDefault="00BB3167" w:rsidP="00C31799"/>
    <w:p w14:paraId="0834CCDF" w14:textId="38AE8A3F" w:rsidR="00250D56" w:rsidRDefault="00E13F17" w:rsidP="00166AA5">
      <w:pPr>
        <w:pStyle w:val="berschrift1"/>
        <w:rPr>
          <w:color w:val="CCCC00" w:themeColor="text2"/>
        </w:rPr>
      </w:pPr>
      <w:bookmarkStart w:id="8" w:name="_Toc194302047"/>
      <w:r w:rsidRPr="0028003A">
        <w:lastRenderedPageBreak/>
        <w:t>Verzeichnisse</w:t>
      </w:r>
      <w:r w:rsidRPr="00754F70">
        <w:rPr>
          <w:color w:val="CCCC00" w:themeColor="text2"/>
        </w:rPr>
        <w:t>.</w:t>
      </w:r>
      <w:bookmarkEnd w:id="8"/>
    </w:p>
    <w:p w14:paraId="6DC4C550" w14:textId="77777777" w:rsidR="00025A7F" w:rsidRDefault="00E13F17" w:rsidP="008A6972">
      <w:pPr>
        <w:pStyle w:val="berschrift2"/>
        <w:rPr>
          <w:noProof/>
        </w:rPr>
      </w:pPr>
      <w:bookmarkStart w:id="9" w:name="_Toc117236043"/>
      <w:bookmarkStart w:id="10" w:name="_Toc194302048"/>
      <w:r w:rsidRPr="0028003A">
        <w:t>Abbildungen</w:t>
      </w:r>
      <w:bookmarkStart w:id="11" w:name="_Toc117236044"/>
      <w:bookmarkEnd w:id="9"/>
      <w:bookmarkEnd w:id="10"/>
      <w:r w:rsidR="00453D9A">
        <w:fldChar w:fldCharType="begin"/>
      </w:r>
      <w:r w:rsidR="00453D9A">
        <w:instrText xml:space="preserve"> TOC \h \z \c "Abbildung" </w:instrText>
      </w:r>
      <w:r w:rsidR="00453D9A">
        <w:fldChar w:fldCharType="separate"/>
      </w:r>
    </w:p>
    <w:p w14:paraId="19215305" w14:textId="5FCF1A12" w:rsidR="00025A7F" w:rsidRDefault="00025A7F">
      <w:pPr>
        <w:pStyle w:val="Abbildungsverzeichnis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</w:pPr>
      <w:hyperlink w:anchor="_Toc193975845" w:history="1">
        <w:r w:rsidRPr="00853A2D">
          <w:rPr>
            <w:rStyle w:val="Hyperlink"/>
            <w:noProof/>
          </w:rPr>
          <w:t>Abbildung 1 Steckplan vom EchoPlay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_Toc193975845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6E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9C56AE" w14:textId="30D2916A" w:rsidR="00CA2063" w:rsidRDefault="00453D9A" w:rsidP="008A6972">
      <w:r>
        <w:fldChar w:fldCharType="end"/>
      </w:r>
    </w:p>
    <w:p w14:paraId="2CD77947" w14:textId="77777777" w:rsidR="00F21690" w:rsidRPr="0028003A" w:rsidRDefault="00F21690" w:rsidP="008A6972"/>
    <w:p w14:paraId="3B85B51B" w14:textId="77777777" w:rsidR="00E13F17" w:rsidRPr="0028003A" w:rsidRDefault="00E13F17" w:rsidP="00E13F17">
      <w:pPr>
        <w:pStyle w:val="berschrift2"/>
      </w:pPr>
      <w:bookmarkStart w:id="12" w:name="_Toc194302049"/>
      <w:r w:rsidRPr="0028003A">
        <w:t>Tabellen</w:t>
      </w:r>
      <w:bookmarkEnd w:id="11"/>
      <w:bookmarkEnd w:id="12"/>
    </w:p>
    <w:p w14:paraId="2239A373" w14:textId="7082C0F2" w:rsidR="00025A7F" w:rsidRDefault="008A6972">
      <w:pPr>
        <w:pStyle w:val="Abbildungsverzeichnis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de-CH"/>
          <w14:ligatures w14:val="standardContextual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193975847" w:history="1">
        <w:r w:rsidR="00025A7F" w:rsidRPr="006305A1">
          <w:rPr>
            <w:rStyle w:val="Hyperlink"/>
            <w:noProof/>
          </w:rPr>
          <w:t>Tabelle 1 Begriff und Ihre Bedeutung</w:t>
        </w:r>
        <w:r w:rsidR="00025A7F">
          <w:rPr>
            <w:noProof/>
            <w:webHidden/>
          </w:rPr>
          <w:tab/>
        </w:r>
        <w:r w:rsidR="00025A7F">
          <w:rPr>
            <w:noProof/>
            <w:webHidden/>
          </w:rPr>
          <w:fldChar w:fldCharType="begin"/>
        </w:r>
        <w:r w:rsidR="00025A7F">
          <w:rPr>
            <w:noProof/>
            <w:webHidden/>
          </w:rPr>
          <w:instrText xml:space="preserve"> PAGEREF _Toc193975847 \h </w:instrText>
        </w:r>
        <w:r w:rsidR="00025A7F">
          <w:rPr>
            <w:noProof/>
            <w:webHidden/>
          </w:rPr>
        </w:r>
        <w:r w:rsidR="00025A7F">
          <w:rPr>
            <w:noProof/>
            <w:webHidden/>
          </w:rPr>
          <w:fldChar w:fldCharType="separate"/>
        </w:r>
        <w:r w:rsidR="004306ED">
          <w:rPr>
            <w:noProof/>
            <w:webHidden/>
          </w:rPr>
          <w:t>3</w:t>
        </w:r>
        <w:r w:rsidR="00025A7F">
          <w:rPr>
            <w:noProof/>
            <w:webHidden/>
          </w:rPr>
          <w:fldChar w:fldCharType="end"/>
        </w:r>
      </w:hyperlink>
    </w:p>
    <w:p w14:paraId="13819A70" w14:textId="18402FEC" w:rsidR="00E13F17" w:rsidRPr="0028003A" w:rsidRDefault="008A6972" w:rsidP="00E13F17">
      <w:r>
        <w:rPr>
          <w:b/>
          <w:bCs/>
        </w:rPr>
        <w:fldChar w:fldCharType="end"/>
      </w:r>
    </w:p>
    <w:p w14:paraId="6E0E750E" w14:textId="77777777" w:rsidR="008A6972" w:rsidRPr="0028003A" w:rsidRDefault="008A6972" w:rsidP="008A6972">
      <w:bookmarkStart w:id="13" w:name="_Toc117236045"/>
    </w:p>
    <w:p w14:paraId="3BAD8708" w14:textId="77777777" w:rsidR="00E13F17" w:rsidRPr="0028003A" w:rsidRDefault="00E13F17" w:rsidP="00E13F17">
      <w:pPr>
        <w:pStyle w:val="berschrift2"/>
      </w:pPr>
      <w:bookmarkStart w:id="14" w:name="_Toc194302050"/>
      <w:r w:rsidRPr="0028003A">
        <w:t>Quellen</w:t>
      </w:r>
      <w:bookmarkEnd w:id="13"/>
      <w:bookmarkEnd w:id="14"/>
    </w:p>
    <w:p w14:paraId="2483BB97" w14:textId="77777777" w:rsidR="00936858" w:rsidRDefault="00E13F17" w:rsidP="00936858">
      <w:pPr>
        <w:pStyle w:val="Literaturverzeichnis"/>
        <w:ind w:left="720" w:hanging="720"/>
        <w:rPr>
          <w:noProof/>
          <w:sz w:val="24"/>
          <w:szCs w:val="24"/>
        </w:rPr>
      </w:pPr>
      <w:r w:rsidRPr="0028003A">
        <w:fldChar w:fldCharType="begin"/>
      </w:r>
      <w:r w:rsidRPr="0028003A">
        <w:instrText xml:space="preserve"> BIBLIOGRAPHY  \l 2055 </w:instrText>
      </w:r>
      <w:r w:rsidRPr="0028003A">
        <w:fldChar w:fldCharType="separate"/>
      </w:r>
      <w:r w:rsidR="00936858">
        <w:rPr>
          <w:noProof/>
        </w:rPr>
        <w:t xml:space="preserve">s. (s. s s). </w:t>
      </w:r>
      <w:r w:rsidR="00936858">
        <w:rPr>
          <w:i/>
          <w:iCs/>
          <w:noProof/>
        </w:rPr>
        <w:t>s</w:t>
      </w:r>
      <w:r w:rsidR="00936858">
        <w:rPr>
          <w:noProof/>
        </w:rPr>
        <w:t>. Von https://github.com/attowatt/frekvensHack abgerufen</w:t>
      </w:r>
    </w:p>
    <w:p w14:paraId="0B221BF2" w14:textId="3A52CE93" w:rsidR="00E13F17" w:rsidRPr="00213B29" w:rsidRDefault="00E13F17" w:rsidP="00936858">
      <w:pPr>
        <w:rPr>
          <w:lang w:val="de-DE"/>
        </w:rPr>
      </w:pPr>
      <w:r w:rsidRPr="0028003A">
        <w:fldChar w:fldCharType="end"/>
      </w:r>
    </w:p>
    <w:sectPr w:rsidR="00E13F17" w:rsidRPr="00213B29" w:rsidSect="00B5682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851" w:right="1274" w:bottom="993" w:left="1276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E1A37" w14:textId="77777777" w:rsidR="0090505F" w:rsidRPr="0028003A" w:rsidRDefault="0090505F" w:rsidP="0093507C">
      <w:r w:rsidRPr="0028003A">
        <w:separator/>
      </w:r>
    </w:p>
    <w:p w14:paraId="3A805D17" w14:textId="77777777" w:rsidR="0090505F" w:rsidRPr="0028003A" w:rsidRDefault="0090505F"/>
  </w:endnote>
  <w:endnote w:type="continuationSeparator" w:id="0">
    <w:p w14:paraId="6DF9DC07" w14:textId="77777777" w:rsidR="0090505F" w:rsidRPr="0028003A" w:rsidRDefault="0090505F" w:rsidP="0093507C">
      <w:r w:rsidRPr="0028003A">
        <w:continuationSeparator/>
      </w:r>
    </w:p>
    <w:p w14:paraId="257AF3A7" w14:textId="77777777" w:rsidR="0090505F" w:rsidRPr="0028003A" w:rsidRDefault="009050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CEB97" w14:textId="68F559DA" w:rsidR="00211467" w:rsidRPr="0028003A" w:rsidRDefault="009545B0" w:rsidP="00B95E88">
    <w:pPr>
      <w:pStyle w:val="Fuzeile"/>
      <w:tabs>
        <w:tab w:val="clear" w:pos="4513"/>
        <w:tab w:val="clear" w:pos="9026"/>
        <w:tab w:val="right" w:pos="9356"/>
      </w:tabs>
      <w:rPr>
        <w:sz w:val="14"/>
        <w:szCs w:val="14"/>
      </w:rPr>
    </w:pPr>
    <w:r w:rsidRPr="0028003A">
      <w:rPr>
        <w:sz w:val="14"/>
        <w:szCs w:val="14"/>
      </w:rPr>
      <w:t>© 20</w:t>
    </w:r>
    <w:r w:rsidR="00976948" w:rsidRPr="0028003A">
      <w:rPr>
        <w:sz w:val="14"/>
        <w:szCs w:val="14"/>
      </w:rPr>
      <w:t>2</w:t>
    </w:r>
    <w:r w:rsidR="003A3885" w:rsidRPr="0028003A">
      <w:rPr>
        <w:sz w:val="14"/>
        <w:szCs w:val="14"/>
      </w:rPr>
      <w:t>4</w:t>
    </w:r>
    <w:r w:rsidRPr="0028003A">
      <w:rPr>
        <w:sz w:val="14"/>
        <w:szCs w:val="14"/>
      </w:rPr>
      <w:t xml:space="preserve"> </w:t>
    </w:r>
    <w:r w:rsidR="00612C28" w:rsidRPr="0028003A">
      <w:rPr>
        <w:rFonts w:ascii="Arial Black" w:hAnsi="Arial Black"/>
        <w:sz w:val="14"/>
        <w:szCs w:val="14"/>
      </w:rPr>
      <w:t>gbs</w:t>
    </w:r>
    <w:r w:rsidR="00612C28" w:rsidRPr="0028003A">
      <w:rPr>
        <w:sz w:val="14"/>
        <w:szCs w:val="14"/>
      </w:rPr>
      <w:t>sg.ch</w:t>
    </w:r>
    <w:r w:rsidR="00514E31" w:rsidRPr="0028003A">
      <w:rPr>
        <w:sz w:val="14"/>
        <w:szCs w:val="14"/>
      </w:rPr>
      <w:t xml:space="preserve"> </w:t>
    </w:r>
    <w:r w:rsidR="00514E31" w:rsidRPr="0028003A">
      <w:rPr>
        <w:color w:val="CCCC00"/>
        <w:sz w:val="14"/>
        <w:szCs w:val="14"/>
      </w:rPr>
      <w:t xml:space="preserve">| </w:t>
    </w:r>
    <w:r w:rsidR="008B058F" w:rsidRPr="0028003A">
      <w:rPr>
        <w:rFonts w:ascii="Arial Black" w:hAnsi="Arial Black"/>
        <w:sz w:val="14"/>
        <w:szCs w:val="14"/>
      </w:rPr>
      <w:t>Grundbildung</w:t>
    </w:r>
    <w:r w:rsidR="008B75C5" w:rsidRPr="0028003A">
      <w:rPr>
        <w:sz w:val="14"/>
        <w:szCs w:val="14"/>
      </w:rPr>
      <w:t xml:space="preserve"> </w:t>
    </w:r>
    <w:r w:rsidR="008B75C5" w:rsidRPr="0028003A">
      <w:rPr>
        <w:color w:val="CCCC00"/>
        <w:sz w:val="14"/>
        <w:szCs w:val="14"/>
      </w:rPr>
      <w:t xml:space="preserve">| </w:t>
    </w:r>
    <w:sdt>
      <w:sdtPr>
        <w:rPr>
          <w:rFonts w:ascii="Arial Black" w:hAnsi="Arial Black"/>
          <w:sz w:val="14"/>
          <w:szCs w:val="14"/>
        </w:rPr>
        <w:alias w:val="Kategorie"/>
        <w:tag w:val=""/>
        <w:id w:val="-1095237512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1F14BA" w:rsidRPr="0028003A">
          <w:rPr>
            <w:rFonts w:ascii="Arial Black" w:hAnsi="Arial Black"/>
            <w:sz w:val="14"/>
            <w:szCs w:val="14"/>
          </w:rPr>
          <w:t>Projektplanung</w:t>
        </w:r>
      </w:sdtContent>
    </w:sdt>
    <w:r w:rsidR="008B75C5" w:rsidRPr="0028003A">
      <w:rPr>
        <w:sz w:val="14"/>
        <w:szCs w:val="14"/>
      </w:rPr>
      <w:t xml:space="preserve"> </w:t>
    </w:r>
    <w:r w:rsidR="008B75C5" w:rsidRPr="0028003A">
      <w:rPr>
        <w:color w:val="CCCC00"/>
        <w:sz w:val="14"/>
        <w:szCs w:val="14"/>
      </w:rPr>
      <w:t xml:space="preserve">| </w:t>
    </w:r>
    <w:sdt>
      <w:sdtPr>
        <w:rPr>
          <w:rFonts w:ascii="Arial Black" w:hAnsi="Arial Black"/>
          <w:sz w:val="14"/>
          <w:szCs w:val="14"/>
        </w:rPr>
        <w:alias w:val="Titel"/>
        <w:tag w:val=""/>
        <w:id w:val="-2122291734"/>
        <w:placeholder>
          <w:docPart w:val="D8DE348A8B1A4BC8AEED92E1BEA2939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C2286">
          <w:rPr>
            <w:rFonts w:ascii="Arial Black" w:hAnsi="Arial Black"/>
            <w:sz w:val="14"/>
            <w:szCs w:val="14"/>
          </w:rPr>
          <w:t>EchoPlay</w:t>
        </w:r>
      </w:sdtContent>
    </w:sdt>
    <w:r w:rsidR="008B75C5" w:rsidRPr="0028003A">
      <w:rPr>
        <w:sz w:val="14"/>
        <w:szCs w:val="14"/>
      </w:rPr>
      <w:t xml:space="preserve"> </w:t>
    </w:r>
    <w:r w:rsidR="008B75C5" w:rsidRPr="0028003A">
      <w:rPr>
        <w:color w:val="CCCC00"/>
        <w:sz w:val="14"/>
        <w:szCs w:val="14"/>
      </w:rPr>
      <w:t xml:space="preserve">| </w:t>
    </w:r>
    <w:sdt>
      <w:sdtPr>
        <w:rPr>
          <w:sz w:val="14"/>
          <w:szCs w:val="14"/>
        </w:rPr>
        <w:alias w:val="Status"/>
        <w:tag w:val=""/>
        <w:id w:val="-1806687372"/>
        <w:placeholder>
          <w:docPart w:val="EE902C649EB741FAA84E6A375DE944F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8A6972" w:rsidRPr="0028003A">
          <w:rPr>
            <w:sz w:val="14"/>
            <w:szCs w:val="14"/>
          </w:rPr>
          <w:t>v1.0</w:t>
        </w:r>
      </w:sdtContent>
    </w:sdt>
    <w:r w:rsidRPr="0028003A">
      <w:rPr>
        <w:sz w:val="14"/>
        <w:szCs w:val="14"/>
      </w:rPr>
      <w:tab/>
    </w:r>
    <w:r w:rsidRPr="0028003A">
      <w:rPr>
        <w:b/>
        <w:sz w:val="14"/>
        <w:szCs w:val="14"/>
      </w:rPr>
      <w:fldChar w:fldCharType="begin"/>
    </w:r>
    <w:r w:rsidRPr="0028003A">
      <w:rPr>
        <w:b/>
        <w:sz w:val="14"/>
        <w:szCs w:val="14"/>
      </w:rPr>
      <w:instrText>PAGE   \* MERGEFORMAT</w:instrText>
    </w:r>
    <w:r w:rsidRPr="0028003A">
      <w:rPr>
        <w:b/>
        <w:sz w:val="14"/>
        <w:szCs w:val="14"/>
      </w:rPr>
      <w:fldChar w:fldCharType="separate"/>
    </w:r>
    <w:r w:rsidR="00185852" w:rsidRPr="0028003A">
      <w:rPr>
        <w:b/>
        <w:sz w:val="14"/>
        <w:szCs w:val="14"/>
      </w:rPr>
      <w:t>6</w:t>
    </w:r>
    <w:r w:rsidRPr="0028003A">
      <w:rPr>
        <w:b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6F79A" w14:textId="77777777" w:rsidR="00384032" w:rsidRPr="0028003A" w:rsidRDefault="00384032" w:rsidP="00384032">
    <w:pPr>
      <w:pStyle w:val="Fuzeile"/>
      <w:tabs>
        <w:tab w:val="clear" w:pos="9026"/>
        <w:tab w:val="right" w:pos="9356"/>
      </w:tabs>
      <w:spacing w:line="190" w:lineRule="exact"/>
      <w:rPr>
        <w:sz w:val="14"/>
        <w:szCs w:val="14"/>
      </w:rPr>
    </w:pPr>
    <w:r w:rsidRPr="0028003A">
      <w:tab/>
    </w:r>
    <w:r w:rsidRPr="0028003A">
      <w:tab/>
    </w:r>
    <w:r w:rsidRPr="0028003A">
      <w:rPr>
        <w:sz w:val="14"/>
        <w:szCs w:val="14"/>
      </w:rPr>
      <w:t>ISO 29990:2010 zertifiziert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18C77" w14:textId="77777777" w:rsidR="0090505F" w:rsidRPr="0028003A" w:rsidRDefault="0090505F" w:rsidP="0093507C">
      <w:r w:rsidRPr="0028003A">
        <w:separator/>
      </w:r>
    </w:p>
    <w:p w14:paraId="537667A1" w14:textId="77777777" w:rsidR="0090505F" w:rsidRPr="0028003A" w:rsidRDefault="0090505F"/>
  </w:footnote>
  <w:footnote w:type="continuationSeparator" w:id="0">
    <w:p w14:paraId="3EE861B9" w14:textId="77777777" w:rsidR="0090505F" w:rsidRPr="0028003A" w:rsidRDefault="0090505F" w:rsidP="0093507C">
      <w:r w:rsidRPr="0028003A">
        <w:continuationSeparator/>
      </w:r>
    </w:p>
    <w:p w14:paraId="73F9D30B" w14:textId="77777777" w:rsidR="0090505F" w:rsidRPr="0028003A" w:rsidRDefault="009050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F79F3" w14:textId="77777777" w:rsidR="003801BB" w:rsidRPr="0028003A" w:rsidRDefault="003801BB" w:rsidP="003801BB">
    <w:pPr>
      <w:pStyle w:val="Kopfzeile"/>
      <w:jc w:val="right"/>
    </w:pPr>
    <w:r w:rsidRPr="0028003A">
      <w:rPr>
        <w:noProof/>
        <w:sz w:val="14"/>
        <w:szCs w:val="14"/>
      </w:rPr>
      <w:drawing>
        <wp:inline distT="0" distB="0" distL="0" distR="0" wp14:anchorId="31F462C8" wp14:editId="077E5F0D">
          <wp:extent cx="720000" cy="360000"/>
          <wp:effectExtent l="0" t="0" r="4445" b="2540"/>
          <wp:docPr id="387818280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7818280" name="Grafik 12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1AD94" w14:textId="77777777" w:rsidR="00402F62" w:rsidRPr="0028003A" w:rsidRDefault="00402F62" w:rsidP="00384032">
    <w:pPr>
      <w:pStyle w:val="Kopfzeile"/>
      <w:tabs>
        <w:tab w:val="clear" w:pos="9072"/>
        <w:tab w:val="right" w:pos="9356"/>
      </w:tabs>
      <w:rPr>
        <w:sz w:val="21"/>
        <w:szCs w:val="21"/>
      </w:rPr>
    </w:pPr>
    <w:r w:rsidRPr="0028003A">
      <w:rPr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 wp14:anchorId="16111D07" wp14:editId="29934037">
          <wp:simplePos x="0" y="0"/>
          <wp:positionH relativeFrom="column">
            <wp:posOffset>5910911</wp:posOffset>
          </wp:positionH>
          <wp:positionV relativeFrom="paragraph">
            <wp:posOffset>-1270</wp:posOffset>
          </wp:positionV>
          <wp:extent cx="469900" cy="588645"/>
          <wp:effectExtent l="0" t="0" r="6350" b="1905"/>
          <wp:wrapNone/>
          <wp:docPr id="28" name="Grafik 28" descr="sg_wappen_1c_13mm(600dpi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sg_wappen_1c_13mm(600dpi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90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003A">
      <w:rPr>
        <w:sz w:val="21"/>
        <w:szCs w:val="21"/>
      </w:rPr>
      <w:t xml:space="preserve">Kanton </w:t>
    </w:r>
    <w:proofErr w:type="spellStart"/>
    <w:r w:rsidRPr="0028003A">
      <w:rPr>
        <w:sz w:val="21"/>
        <w:szCs w:val="21"/>
      </w:rPr>
      <w:t>St.Gallen</w:t>
    </w:r>
    <w:proofErr w:type="spellEnd"/>
  </w:p>
  <w:p w14:paraId="48CCABB4" w14:textId="77777777" w:rsidR="00402F62" w:rsidRPr="0028003A" w:rsidRDefault="00402F62" w:rsidP="00402F62">
    <w:pPr>
      <w:pStyle w:val="Kopfzeile"/>
      <w:rPr>
        <w:sz w:val="21"/>
        <w:szCs w:val="21"/>
      </w:rPr>
    </w:pPr>
    <w:r w:rsidRPr="0028003A">
      <w:rPr>
        <w:color w:val="000000"/>
        <w:sz w:val="21"/>
        <w:szCs w:val="21"/>
      </w:rPr>
      <w:t xml:space="preserve">Gewerbliches Berufs- und Weiterbildungszentrum </w:t>
    </w:r>
    <w:proofErr w:type="spellStart"/>
    <w:r w:rsidRPr="0028003A">
      <w:rPr>
        <w:color w:val="000000"/>
        <w:sz w:val="21"/>
        <w:szCs w:val="21"/>
      </w:rPr>
      <w:t>St.Gallen</w:t>
    </w:r>
    <w:proofErr w:type="spellEnd"/>
  </w:p>
  <w:p w14:paraId="6EE40748" w14:textId="77777777" w:rsidR="00402F62" w:rsidRPr="0028003A" w:rsidRDefault="00402F62" w:rsidP="00402F62">
    <w:pPr>
      <w:pStyle w:val="Kopfzeile"/>
      <w:rPr>
        <w:sz w:val="21"/>
        <w:szCs w:val="21"/>
      </w:rPr>
    </w:pPr>
  </w:p>
  <w:p w14:paraId="3CF84EC4" w14:textId="77777777" w:rsidR="00402F62" w:rsidRPr="0028003A" w:rsidRDefault="008B058F">
    <w:pPr>
      <w:pStyle w:val="Kopfzeile"/>
      <w:rPr>
        <w:color w:val="000000"/>
        <w:sz w:val="21"/>
        <w:szCs w:val="21"/>
      </w:rPr>
    </w:pPr>
    <w:r w:rsidRPr="0028003A">
      <w:rPr>
        <w:b/>
        <w:color w:val="000000"/>
        <w:sz w:val="21"/>
        <w:szCs w:val="21"/>
      </w:rPr>
      <w:t>Grundbildung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4324D"/>
    <w:multiLevelType w:val="hybridMultilevel"/>
    <w:tmpl w:val="C3C4A9D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637"/>
    <w:multiLevelType w:val="hybridMultilevel"/>
    <w:tmpl w:val="77E8A250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830845"/>
    <w:multiLevelType w:val="hybridMultilevel"/>
    <w:tmpl w:val="0832C0BE"/>
    <w:lvl w:ilvl="0" w:tplc="D2F835CA">
      <w:start w:val="1"/>
      <w:numFmt w:val="decimal"/>
      <w:pStyle w:val="Titel3Aufgabe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F5E8D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858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5852C0"/>
    <w:multiLevelType w:val="hybridMultilevel"/>
    <w:tmpl w:val="D77E79CC"/>
    <w:lvl w:ilvl="0" w:tplc="C28AA75C">
      <w:start w:val="1"/>
      <w:numFmt w:val="bullet"/>
      <w:lvlText w:val=""/>
      <w:lvlJc w:val="left"/>
      <w:pPr>
        <w:tabs>
          <w:tab w:val="num" w:pos="-800"/>
        </w:tabs>
        <w:ind w:left="-800" w:hanging="360"/>
      </w:pPr>
      <w:rPr>
        <w:rFonts w:ascii="Wingdings" w:hAnsi="Wingdings" w:hint="default"/>
      </w:rPr>
    </w:lvl>
    <w:lvl w:ilvl="1" w:tplc="FDE83D36" w:tentative="1">
      <w:start w:val="1"/>
      <w:numFmt w:val="bullet"/>
      <w:lvlText w:val=""/>
      <w:lvlJc w:val="left"/>
      <w:pPr>
        <w:tabs>
          <w:tab w:val="num" w:pos="-80"/>
        </w:tabs>
        <w:ind w:left="-80" w:hanging="360"/>
      </w:pPr>
      <w:rPr>
        <w:rFonts w:ascii="Wingdings" w:hAnsi="Wingdings" w:hint="default"/>
      </w:rPr>
    </w:lvl>
    <w:lvl w:ilvl="2" w:tplc="96DE3D78" w:tentative="1">
      <w:start w:val="1"/>
      <w:numFmt w:val="bullet"/>
      <w:lvlText w:val=""/>
      <w:lvlJc w:val="left"/>
      <w:pPr>
        <w:tabs>
          <w:tab w:val="num" w:pos="640"/>
        </w:tabs>
        <w:ind w:left="640" w:hanging="360"/>
      </w:pPr>
      <w:rPr>
        <w:rFonts w:ascii="Wingdings" w:hAnsi="Wingdings" w:hint="default"/>
      </w:rPr>
    </w:lvl>
    <w:lvl w:ilvl="3" w:tplc="886E81F2" w:tentative="1">
      <w:start w:val="1"/>
      <w:numFmt w:val="bullet"/>
      <w:lvlText w:val=""/>
      <w:lvlJc w:val="left"/>
      <w:pPr>
        <w:tabs>
          <w:tab w:val="num" w:pos="1360"/>
        </w:tabs>
        <w:ind w:left="1360" w:hanging="360"/>
      </w:pPr>
      <w:rPr>
        <w:rFonts w:ascii="Wingdings" w:hAnsi="Wingdings" w:hint="default"/>
      </w:rPr>
    </w:lvl>
    <w:lvl w:ilvl="4" w:tplc="A782D866" w:tentative="1">
      <w:start w:val="1"/>
      <w:numFmt w:val="bullet"/>
      <w:lvlText w:val=""/>
      <w:lvlJc w:val="left"/>
      <w:pPr>
        <w:tabs>
          <w:tab w:val="num" w:pos="2080"/>
        </w:tabs>
        <w:ind w:left="2080" w:hanging="360"/>
      </w:pPr>
      <w:rPr>
        <w:rFonts w:ascii="Wingdings" w:hAnsi="Wingdings" w:hint="default"/>
      </w:rPr>
    </w:lvl>
    <w:lvl w:ilvl="5" w:tplc="61F2F4AE" w:tentative="1">
      <w:start w:val="1"/>
      <w:numFmt w:val="bullet"/>
      <w:lvlText w:val=""/>
      <w:lvlJc w:val="left"/>
      <w:pPr>
        <w:tabs>
          <w:tab w:val="num" w:pos="2800"/>
        </w:tabs>
        <w:ind w:left="2800" w:hanging="360"/>
      </w:pPr>
      <w:rPr>
        <w:rFonts w:ascii="Wingdings" w:hAnsi="Wingdings" w:hint="default"/>
      </w:rPr>
    </w:lvl>
    <w:lvl w:ilvl="6" w:tplc="7AEC2A96" w:tentative="1">
      <w:start w:val="1"/>
      <w:numFmt w:val="bullet"/>
      <w:lvlText w:val=""/>
      <w:lvlJc w:val="left"/>
      <w:pPr>
        <w:tabs>
          <w:tab w:val="num" w:pos="3520"/>
        </w:tabs>
        <w:ind w:left="3520" w:hanging="360"/>
      </w:pPr>
      <w:rPr>
        <w:rFonts w:ascii="Wingdings" w:hAnsi="Wingdings" w:hint="default"/>
      </w:rPr>
    </w:lvl>
    <w:lvl w:ilvl="7" w:tplc="4328B530" w:tentative="1">
      <w:start w:val="1"/>
      <w:numFmt w:val="bullet"/>
      <w:lvlText w:val=""/>
      <w:lvlJc w:val="left"/>
      <w:pPr>
        <w:tabs>
          <w:tab w:val="num" w:pos="4240"/>
        </w:tabs>
        <w:ind w:left="4240" w:hanging="360"/>
      </w:pPr>
      <w:rPr>
        <w:rFonts w:ascii="Wingdings" w:hAnsi="Wingdings" w:hint="default"/>
      </w:rPr>
    </w:lvl>
    <w:lvl w:ilvl="8" w:tplc="8F483EA0" w:tentative="1">
      <w:start w:val="1"/>
      <w:numFmt w:val="bullet"/>
      <w:lvlText w:val=""/>
      <w:lvlJc w:val="left"/>
      <w:pPr>
        <w:tabs>
          <w:tab w:val="num" w:pos="4960"/>
        </w:tabs>
        <w:ind w:left="4960" w:hanging="360"/>
      </w:pPr>
      <w:rPr>
        <w:rFonts w:ascii="Wingdings" w:hAnsi="Wingdings" w:hint="default"/>
      </w:rPr>
    </w:lvl>
  </w:abstractNum>
  <w:abstractNum w:abstractNumId="5" w15:restartNumberingAfterBreak="0">
    <w:nsid w:val="23174F35"/>
    <w:multiLevelType w:val="hybridMultilevel"/>
    <w:tmpl w:val="273C9BF4"/>
    <w:lvl w:ilvl="0" w:tplc="912E0F5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8407A"/>
    <w:multiLevelType w:val="hybridMultilevel"/>
    <w:tmpl w:val="DBB40868"/>
    <w:lvl w:ilvl="0" w:tplc="90C2C58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B2C37"/>
    <w:multiLevelType w:val="hybridMultilevel"/>
    <w:tmpl w:val="717AB2D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129B9"/>
    <w:multiLevelType w:val="hybridMultilevel"/>
    <w:tmpl w:val="4EB4C18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467DF"/>
    <w:multiLevelType w:val="hybridMultilevel"/>
    <w:tmpl w:val="90546EB8"/>
    <w:lvl w:ilvl="0" w:tplc="F362AE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CCC0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849E8"/>
    <w:multiLevelType w:val="hybridMultilevel"/>
    <w:tmpl w:val="45ECE56E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625AB8"/>
    <w:multiLevelType w:val="hybridMultilevel"/>
    <w:tmpl w:val="D11A4B58"/>
    <w:lvl w:ilvl="0" w:tplc="CCE4ECB4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384A66"/>
    <w:multiLevelType w:val="hybridMultilevel"/>
    <w:tmpl w:val="C3587A8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D654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4D6522"/>
    <w:multiLevelType w:val="hybridMultilevel"/>
    <w:tmpl w:val="4332392E"/>
    <w:lvl w:ilvl="0" w:tplc="08070017">
      <w:start w:val="1"/>
      <w:numFmt w:val="lowerLetter"/>
      <w:lvlText w:val="%1)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9A7C76"/>
    <w:multiLevelType w:val="hybridMultilevel"/>
    <w:tmpl w:val="FE584278"/>
    <w:lvl w:ilvl="0" w:tplc="CFC2E75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b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46269"/>
    <w:multiLevelType w:val="hybridMultilevel"/>
    <w:tmpl w:val="EA66DB16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6627B"/>
    <w:multiLevelType w:val="hybridMultilevel"/>
    <w:tmpl w:val="D576CB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4506AE"/>
    <w:multiLevelType w:val="hybridMultilevel"/>
    <w:tmpl w:val="E128477E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634CC9"/>
    <w:multiLevelType w:val="hybridMultilevel"/>
    <w:tmpl w:val="007CFF82"/>
    <w:lvl w:ilvl="0" w:tplc="CB5286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F11AA"/>
    <w:multiLevelType w:val="hybridMultilevel"/>
    <w:tmpl w:val="BF303FB2"/>
    <w:lvl w:ilvl="0" w:tplc="65921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2A7583"/>
    <w:multiLevelType w:val="hybridMultilevel"/>
    <w:tmpl w:val="53881D6C"/>
    <w:lvl w:ilvl="0" w:tplc="2732F978">
      <w:start w:val="1"/>
      <w:numFmt w:val="bullet"/>
      <w:pStyle w:val="Listenabsatz"/>
      <w:lvlText w:val=""/>
      <w:lvlJc w:val="left"/>
      <w:pPr>
        <w:ind w:left="720" w:hanging="360"/>
      </w:pPr>
      <w:rPr>
        <w:rFonts w:ascii="Wingdings" w:hAnsi="Wingdings" w:hint="default"/>
        <w:color w:val="CCCC0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02726"/>
    <w:multiLevelType w:val="hybridMultilevel"/>
    <w:tmpl w:val="32C4E9F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23DD"/>
    <w:multiLevelType w:val="hybridMultilevel"/>
    <w:tmpl w:val="F7308A84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37273"/>
    <w:multiLevelType w:val="hybridMultilevel"/>
    <w:tmpl w:val="CBEA80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258521">
    <w:abstractNumId w:val="6"/>
  </w:num>
  <w:num w:numId="2" w16cid:durableId="885335915">
    <w:abstractNumId w:val="10"/>
  </w:num>
  <w:num w:numId="3" w16cid:durableId="1541669708">
    <w:abstractNumId w:val="18"/>
  </w:num>
  <w:num w:numId="4" w16cid:durableId="717050229">
    <w:abstractNumId w:val="18"/>
    <w:lvlOverride w:ilvl="0">
      <w:startOverride w:val="1"/>
    </w:lvlOverride>
  </w:num>
  <w:num w:numId="5" w16cid:durableId="1799176839">
    <w:abstractNumId w:val="16"/>
  </w:num>
  <w:num w:numId="6" w16cid:durableId="594873042">
    <w:abstractNumId w:val="0"/>
  </w:num>
  <w:num w:numId="7" w16cid:durableId="1953201978">
    <w:abstractNumId w:val="7"/>
  </w:num>
  <w:num w:numId="8" w16cid:durableId="607396363">
    <w:abstractNumId w:val="12"/>
  </w:num>
  <w:num w:numId="9" w16cid:durableId="1142312446">
    <w:abstractNumId w:val="17"/>
  </w:num>
  <w:num w:numId="10" w16cid:durableId="1515342826">
    <w:abstractNumId w:val="18"/>
    <w:lvlOverride w:ilvl="0">
      <w:startOverride w:val="1"/>
    </w:lvlOverride>
  </w:num>
  <w:num w:numId="11" w16cid:durableId="1049841991">
    <w:abstractNumId w:val="24"/>
  </w:num>
  <w:num w:numId="12" w16cid:durableId="15165753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65199519">
    <w:abstractNumId w:val="1"/>
  </w:num>
  <w:num w:numId="14" w16cid:durableId="1061753058">
    <w:abstractNumId w:val="13"/>
  </w:num>
  <w:num w:numId="15" w16cid:durableId="165828512">
    <w:abstractNumId w:val="14"/>
  </w:num>
  <w:num w:numId="16" w16cid:durableId="417019854">
    <w:abstractNumId w:val="23"/>
  </w:num>
  <w:num w:numId="17" w16cid:durableId="878979182">
    <w:abstractNumId w:val="20"/>
  </w:num>
  <w:num w:numId="18" w16cid:durableId="1861435208">
    <w:abstractNumId w:val="8"/>
  </w:num>
  <w:num w:numId="19" w16cid:durableId="1266380464">
    <w:abstractNumId w:val="15"/>
  </w:num>
  <w:num w:numId="20" w16cid:durableId="1556695019">
    <w:abstractNumId w:val="19"/>
  </w:num>
  <w:num w:numId="21" w16cid:durableId="1655598767">
    <w:abstractNumId w:val="11"/>
  </w:num>
  <w:num w:numId="22" w16cid:durableId="9837577">
    <w:abstractNumId w:val="5"/>
  </w:num>
  <w:num w:numId="23" w16cid:durableId="1359501285">
    <w:abstractNumId w:val="9"/>
  </w:num>
  <w:num w:numId="24" w16cid:durableId="535698921">
    <w:abstractNumId w:val="21"/>
  </w:num>
  <w:num w:numId="25" w16cid:durableId="2065251020">
    <w:abstractNumId w:val="4"/>
  </w:num>
  <w:num w:numId="26" w16cid:durableId="407465554">
    <w:abstractNumId w:val="2"/>
  </w:num>
  <w:num w:numId="27" w16cid:durableId="1960448604">
    <w:abstractNumId w:val="3"/>
  </w:num>
  <w:num w:numId="28" w16cid:durableId="5288379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AC"/>
    <w:rsid w:val="00001090"/>
    <w:rsid w:val="000018BE"/>
    <w:rsid w:val="00025A7F"/>
    <w:rsid w:val="00032908"/>
    <w:rsid w:val="0005127E"/>
    <w:rsid w:val="00053995"/>
    <w:rsid w:val="000564BE"/>
    <w:rsid w:val="000626EB"/>
    <w:rsid w:val="000743C8"/>
    <w:rsid w:val="00093746"/>
    <w:rsid w:val="00095049"/>
    <w:rsid w:val="000A4A9F"/>
    <w:rsid w:val="000A5715"/>
    <w:rsid w:val="000A6935"/>
    <w:rsid w:val="000A6C78"/>
    <w:rsid w:val="000B5916"/>
    <w:rsid w:val="000C1E00"/>
    <w:rsid w:val="000C4971"/>
    <w:rsid w:val="000D3804"/>
    <w:rsid w:val="0010398C"/>
    <w:rsid w:val="00106457"/>
    <w:rsid w:val="00117A40"/>
    <w:rsid w:val="001347F4"/>
    <w:rsid w:val="00140E19"/>
    <w:rsid w:val="00141214"/>
    <w:rsid w:val="001479BB"/>
    <w:rsid w:val="00153206"/>
    <w:rsid w:val="00165B4D"/>
    <w:rsid w:val="00166602"/>
    <w:rsid w:val="001775FA"/>
    <w:rsid w:val="00185852"/>
    <w:rsid w:val="001A78B2"/>
    <w:rsid w:val="001C0EEB"/>
    <w:rsid w:val="001C151A"/>
    <w:rsid w:val="001D7A2E"/>
    <w:rsid w:val="001E1034"/>
    <w:rsid w:val="001E5946"/>
    <w:rsid w:val="001E77BE"/>
    <w:rsid w:val="001E7A99"/>
    <w:rsid w:val="001F14BA"/>
    <w:rsid w:val="001F18D0"/>
    <w:rsid w:val="001F2AA8"/>
    <w:rsid w:val="001F4510"/>
    <w:rsid w:val="001F4597"/>
    <w:rsid w:val="0020080E"/>
    <w:rsid w:val="00211467"/>
    <w:rsid w:val="00215210"/>
    <w:rsid w:val="0022015B"/>
    <w:rsid w:val="00223D5D"/>
    <w:rsid w:val="00225571"/>
    <w:rsid w:val="00227BEB"/>
    <w:rsid w:val="0023253A"/>
    <w:rsid w:val="002429AC"/>
    <w:rsid w:val="00250D56"/>
    <w:rsid w:val="00270E68"/>
    <w:rsid w:val="002779FB"/>
    <w:rsid w:val="0028003A"/>
    <w:rsid w:val="00287FDB"/>
    <w:rsid w:val="002A2B5A"/>
    <w:rsid w:val="002B4ED8"/>
    <w:rsid w:val="002B60AE"/>
    <w:rsid w:val="002B77A0"/>
    <w:rsid w:val="002C1FDE"/>
    <w:rsid w:val="002D49F2"/>
    <w:rsid w:val="002D5B2F"/>
    <w:rsid w:val="002D5D32"/>
    <w:rsid w:val="002F28F3"/>
    <w:rsid w:val="002F38AF"/>
    <w:rsid w:val="00305C9B"/>
    <w:rsid w:val="00306067"/>
    <w:rsid w:val="0031166B"/>
    <w:rsid w:val="003208D2"/>
    <w:rsid w:val="00321724"/>
    <w:rsid w:val="00327C72"/>
    <w:rsid w:val="00332CBF"/>
    <w:rsid w:val="003441DC"/>
    <w:rsid w:val="003506BF"/>
    <w:rsid w:val="00365C16"/>
    <w:rsid w:val="003801BB"/>
    <w:rsid w:val="00382972"/>
    <w:rsid w:val="00384032"/>
    <w:rsid w:val="00394DA3"/>
    <w:rsid w:val="0039523D"/>
    <w:rsid w:val="003A11D8"/>
    <w:rsid w:val="003A2DDC"/>
    <w:rsid w:val="003A3885"/>
    <w:rsid w:val="003B1462"/>
    <w:rsid w:val="003B34BA"/>
    <w:rsid w:val="003C3BF6"/>
    <w:rsid w:val="003C56CA"/>
    <w:rsid w:val="003D6EC8"/>
    <w:rsid w:val="003E7917"/>
    <w:rsid w:val="003F2F54"/>
    <w:rsid w:val="003F73EB"/>
    <w:rsid w:val="00400171"/>
    <w:rsid w:val="00402F62"/>
    <w:rsid w:val="00403167"/>
    <w:rsid w:val="00406310"/>
    <w:rsid w:val="00416AAC"/>
    <w:rsid w:val="00416C6B"/>
    <w:rsid w:val="004271C5"/>
    <w:rsid w:val="004306ED"/>
    <w:rsid w:val="00440D83"/>
    <w:rsid w:val="004445D1"/>
    <w:rsid w:val="00453D9A"/>
    <w:rsid w:val="00455542"/>
    <w:rsid w:val="004846D9"/>
    <w:rsid w:val="00485E52"/>
    <w:rsid w:val="00496F40"/>
    <w:rsid w:val="004A0078"/>
    <w:rsid w:val="004C23E8"/>
    <w:rsid w:val="004C4BE7"/>
    <w:rsid w:val="004D2F45"/>
    <w:rsid w:val="004E68B3"/>
    <w:rsid w:val="004F4511"/>
    <w:rsid w:val="004F632E"/>
    <w:rsid w:val="005059D3"/>
    <w:rsid w:val="00514E31"/>
    <w:rsid w:val="005240D6"/>
    <w:rsid w:val="00537869"/>
    <w:rsid w:val="00541A72"/>
    <w:rsid w:val="00546863"/>
    <w:rsid w:val="00557DF4"/>
    <w:rsid w:val="00567D08"/>
    <w:rsid w:val="00597E85"/>
    <w:rsid w:val="005A0361"/>
    <w:rsid w:val="005B09FA"/>
    <w:rsid w:val="005B0E14"/>
    <w:rsid w:val="005C06C8"/>
    <w:rsid w:val="005C6D0B"/>
    <w:rsid w:val="005D65E1"/>
    <w:rsid w:val="005F150E"/>
    <w:rsid w:val="00606188"/>
    <w:rsid w:val="00607CEE"/>
    <w:rsid w:val="00612C28"/>
    <w:rsid w:val="00622A5F"/>
    <w:rsid w:val="00624513"/>
    <w:rsid w:val="00632FE3"/>
    <w:rsid w:val="00636D59"/>
    <w:rsid w:val="00643FB7"/>
    <w:rsid w:val="00665F87"/>
    <w:rsid w:val="00666740"/>
    <w:rsid w:val="00666B2E"/>
    <w:rsid w:val="006729CC"/>
    <w:rsid w:val="00681F09"/>
    <w:rsid w:val="0068372B"/>
    <w:rsid w:val="0069519C"/>
    <w:rsid w:val="00697332"/>
    <w:rsid w:val="006A1F9B"/>
    <w:rsid w:val="006A3054"/>
    <w:rsid w:val="006A5F19"/>
    <w:rsid w:val="006B3DA8"/>
    <w:rsid w:val="006C06F1"/>
    <w:rsid w:val="006C5E83"/>
    <w:rsid w:val="006D0AEF"/>
    <w:rsid w:val="006D0E2F"/>
    <w:rsid w:val="006E0934"/>
    <w:rsid w:val="006F1ACB"/>
    <w:rsid w:val="006F374A"/>
    <w:rsid w:val="00731956"/>
    <w:rsid w:val="00735702"/>
    <w:rsid w:val="00750EAA"/>
    <w:rsid w:val="00751E41"/>
    <w:rsid w:val="00752E58"/>
    <w:rsid w:val="00754F70"/>
    <w:rsid w:val="00756F36"/>
    <w:rsid w:val="00757A20"/>
    <w:rsid w:val="007700CB"/>
    <w:rsid w:val="007747B8"/>
    <w:rsid w:val="00775F81"/>
    <w:rsid w:val="00777A71"/>
    <w:rsid w:val="007A1399"/>
    <w:rsid w:val="007A30F8"/>
    <w:rsid w:val="007B67BF"/>
    <w:rsid w:val="007D7079"/>
    <w:rsid w:val="007E70D1"/>
    <w:rsid w:val="00805372"/>
    <w:rsid w:val="00816E6B"/>
    <w:rsid w:val="008248E0"/>
    <w:rsid w:val="00830761"/>
    <w:rsid w:val="0083230A"/>
    <w:rsid w:val="00843899"/>
    <w:rsid w:val="00854E8A"/>
    <w:rsid w:val="008556B3"/>
    <w:rsid w:val="008654DB"/>
    <w:rsid w:val="0086674D"/>
    <w:rsid w:val="0087287C"/>
    <w:rsid w:val="0087310B"/>
    <w:rsid w:val="00876465"/>
    <w:rsid w:val="00877AB6"/>
    <w:rsid w:val="00880376"/>
    <w:rsid w:val="00890A2C"/>
    <w:rsid w:val="00891317"/>
    <w:rsid w:val="008945E5"/>
    <w:rsid w:val="008A6972"/>
    <w:rsid w:val="008B058F"/>
    <w:rsid w:val="008B75C5"/>
    <w:rsid w:val="008B78CC"/>
    <w:rsid w:val="008C0574"/>
    <w:rsid w:val="008D60DC"/>
    <w:rsid w:val="008D7D23"/>
    <w:rsid w:val="008E0DBB"/>
    <w:rsid w:val="008E314C"/>
    <w:rsid w:val="0090470D"/>
    <w:rsid w:val="0090505F"/>
    <w:rsid w:val="00905E14"/>
    <w:rsid w:val="0091174E"/>
    <w:rsid w:val="009121EB"/>
    <w:rsid w:val="00916915"/>
    <w:rsid w:val="0092092B"/>
    <w:rsid w:val="0092260A"/>
    <w:rsid w:val="00926D39"/>
    <w:rsid w:val="0093042E"/>
    <w:rsid w:val="009347C3"/>
    <w:rsid w:val="0093507C"/>
    <w:rsid w:val="00936858"/>
    <w:rsid w:val="009545B0"/>
    <w:rsid w:val="009637AD"/>
    <w:rsid w:val="00967F87"/>
    <w:rsid w:val="00975244"/>
    <w:rsid w:val="00976948"/>
    <w:rsid w:val="00980856"/>
    <w:rsid w:val="00982FFA"/>
    <w:rsid w:val="0098681E"/>
    <w:rsid w:val="00992FC6"/>
    <w:rsid w:val="009957C9"/>
    <w:rsid w:val="009A0992"/>
    <w:rsid w:val="009A2BD5"/>
    <w:rsid w:val="009D4B20"/>
    <w:rsid w:val="009D7D77"/>
    <w:rsid w:val="009E2E6F"/>
    <w:rsid w:val="009F0EBA"/>
    <w:rsid w:val="00A057BD"/>
    <w:rsid w:val="00A14E1F"/>
    <w:rsid w:val="00A35778"/>
    <w:rsid w:val="00A45838"/>
    <w:rsid w:val="00A47D81"/>
    <w:rsid w:val="00A527A9"/>
    <w:rsid w:val="00A55A90"/>
    <w:rsid w:val="00A73164"/>
    <w:rsid w:val="00A74296"/>
    <w:rsid w:val="00A803CD"/>
    <w:rsid w:val="00A90A2E"/>
    <w:rsid w:val="00A9344D"/>
    <w:rsid w:val="00A97937"/>
    <w:rsid w:val="00AA14E5"/>
    <w:rsid w:val="00AB7E53"/>
    <w:rsid w:val="00AD48AD"/>
    <w:rsid w:val="00AD7CA3"/>
    <w:rsid w:val="00AE13B5"/>
    <w:rsid w:val="00AE1E08"/>
    <w:rsid w:val="00AF0127"/>
    <w:rsid w:val="00AF4A41"/>
    <w:rsid w:val="00AF56BD"/>
    <w:rsid w:val="00B03011"/>
    <w:rsid w:val="00B054A2"/>
    <w:rsid w:val="00B3647A"/>
    <w:rsid w:val="00B4086F"/>
    <w:rsid w:val="00B42D06"/>
    <w:rsid w:val="00B45D12"/>
    <w:rsid w:val="00B56828"/>
    <w:rsid w:val="00B60EF0"/>
    <w:rsid w:val="00B62E74"/>
    <w:rsid w:val="00B73BBB"/>
    <w:rsid w:val="00B80E5F"/>
    <w:rsid w:val="00B81000"/>
    <w:rsid w:val="00B81A63"/>
    <w:rsid w:val="00B84174"/>
    <w:rsid w:val="00B87BA0"/>
    <w:rsid w:val="00B93D98"/>
    <w:rsid w:val="00B95BCC"/>
    <w:rsid w:val="00B95E88"/>
    <w:rsid w:val="00BA5CCC"/>
    <w:rsid w:val="00BA7221"/>
    <w:rsid w:val="00BB254F"/>
    <w:rsid w:val="00BB3167"/>
    <w:rsid w:val="00BB3D12"/>
    <w:rsid w:val="00BC017C"/>
    <w:rsid w:val="00BD72A2"/>
    <w:rsid w:val="00BE1162"/>
    <w:rsid w:val="00BE7044"/>
    <w:rsid w:val="00BF21CF"/>
    <w:rsid w:val="00BF7E90"/>
    <w:rsid w:val="00C01505"/>
    <w:rsid w:val="00C027B5"/>
    <w:rsid w:val="00C11B6B"/>
    <w:rsid w:val="00C14D62"/>
    <w:rsid w:val="00C31799"/>
    <w:rsid w:val="00C32AB1"/>
    <w:rsid w:val="00C4697D"/>
    <w:rsid w:val="00C47220"/>
    <w:rsid w:val="00C47A40"/>
    <w:rsid w:val="00CA0611"/>
    <w:rsid w:val="00CA2063"/>
    <w:rsid w:val="00CA4B57"/>
    <w:rsid w:val="00CA70D8"/>
    <w:rsid w:val="00CB02C8"/>
    <w:rsid w:val="00CB381F"/>
    <w:rsid w:val="00CC0EF4"/>
    <w:rsid w:val="00CD16C6"/>
    <w:rsid w:val="00CE41DE"/>
    <w:rsid w:val="00CE60E9"/>
    <w:rsid w:val="00D00802"/>
    <w:rsid w:val="00D0570D"/>
    <w:rsid w:val="00D061DC"/>
    <w:rsid w:val="00D11C8F"/>
    <w:rsid w:val="00D1577B"/>
    <w:rsid w:val="00D164FB"/>
    <w:rsid w:val="00D254CB"/>
    <w:rsid w:val="00D25918"/>
    <w:rsid w:val="00D3434F"/>
    <w:rsid w:val="00D36EF2"/>
    <w:rsid w:val="00D402D2"/>
    <w:rsid w:val="00D41DC5"/>
    <w:rsid w:val="00D42D52"/>
    <w:rsid w:val="00D4311B"/>
    <w:rsid w:val="00D52E7F"/>
    <w:rsid w:val="00D6216F"/>
    <w:rsid w:val="00D76F56"/>
    <w:rsid w:val="00D77364"/>
    <w:rsid w:val="00D872FA"/>
    <w:rsid w:val="00D94451"/>
    <w:rsid w:val="00DB7AFE"/>
    <w:rsid w:val="00DC2286"/>
    <w:rsid w:val="00DC5C8C"/>
    <w:rsid w:val="00DD1599"/>
    <w:rsid w:val="00DD2242"/>
    <w:rsid w:val="00DD2C0C"/>
    <w:rsid w:val="00DD2E26"/>
    <w:rsid w:val="00DD6AD9"/>
    <w:rsid w:val="00DE2A2B"/>
    <w:rsid w:val="00DE30BF"/>
    <w:rsid w:val="00DF230B"/>
    <w:rsid w:val="00E02696"/>
    <w:rsid w:val="00E0387B"/>
    <w:rsid w:val="00E120DB"/>
    <w:rsid w:val="00E12235"/>
    <w:rsid w:val="00E13F17"/>
    <w:rsid w:val="00E16A02"/>
    <w:rsid w:val="00E34AE0"/>
    <w:rsid w:val="00E35331"/>
    <w:rsid w:val="00E41287"/>
    <w:rsid w:val="00E51550"/>
    <w:rsid w:val="00E60429"/>
    <w:rsid w:val="00E85D2F"/>
    <w:rsid w:val="00E86E0F"/>
    <w:rsid w:val="00E87F4D"/>
    <w:rsid w:val="00E926FD"/>
    <w:rsid w:val="00EA2592"/>
    <w:rsid w:val="00ED0FB2"/>
    <w:rsid w:val="00ED2BFE"/>
    <w:rsid w:val="00ED4B4D"/>
    <w:rsid w:val="00ED4C51"/>
    <w:rsid w:val="00ED6118"/>
    <w:rsid w:val="00EF1026"/>
    <w:rsid w:val="00F02AD1"/>
    <w:rsid w:val="00F15B56"/>
    <w:rsid w:val="00F16388"/>
    <w:rsid w:val="00F21690"/>
    <w:rsid w:val="00F3460C"/>
    <w:rsid w:val="00F40E6D"/>
    <w:rsid w:val="00F43AA6"/>
    <w:rsid w:val="00F500F2"/>
    <w:rsid w:val="00F572ED"/>
    <w:rsid w:val="00F65B3E"/>
    <w:rsid w:val="00F72616"/>
    <w:rsid w:val="00F73E72"/>
    <w:rsid w:val="00F75A4C"/>
    <w:rsid w:val="00F85738"/>
    <w:rsid w:val="00F9359E"/>
    <w:rsid w:val="00F95688"/>
    <w:rsid w:val="00FA0EC1"/>
    <w:rsid w:val="00FA3243"/>
    <w:rsid w:val="00FB0886"/>
    <w:rsid w:val="00FC65BD"/>
    <w:rsid w:val="00FE1E45"/>
    <w:rsid w:val="00FE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24AC3F"/>
  <w15:docId w15:val="{FC03C382-15B2-491D-A45D-36E87BC1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5F19"/>
    <w:rPr>
      <w:rFonts w:ascii="Arial" w:hAnsi="Arial" w:cs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6972"/>
    <w:pPr>
      <w:pageBreakBefore/>
      <w:numPr>
        <w:numId w:val="27"/>
      </w:numPr>
      <w:ind w:left="1134" w:hanging="1134"/>
      <w:outlineLvl w:val="0"/>
    </w:pPr>
    <w:rPr>
      <w:rFonts w:ascii="Arial Black" w:hAnsi="Arial Black"/>
      <w:b/>
      <w:bCs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3F17"/>
    <w:pPr>
      <w:numPr>
        <w:ilvl w:val="1"/>
        <w:numId w:val="27"/>
      </w:numPr>
      <w:spacing w:before="200" w:after="120" w:line="240" w:lineRule="auto"/>
      <w:ind w:left="1134" w:hanging="1134"/>
      <w:outlineLvl w:val="1"/>
    </w:pPr>
    <w:rPr>
      <w:sz w:val="40"/>
      <w:szCs w:val="40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314C"/>
    <w:pPr>
      <w:numPr>
        <w:ilvl w:val="2"/>
        <w:numId w:val="27"/>
      </w:numPr>
      <w:spacing w:after="0"/>
      <w:ind w:left="1134" w:hanging="1134"/>
      <w:outlineLvl w:val="2"/>
    </w:pPr>
    <w:rPr>
      <w:rFonts w:ascii="Arial Black" w:hAnsi="Arial Black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E314C"/>
    <w:pPr>
      <w:numPr>
        <w:ilvl w:val="3"/>
        <w:numId w:val="27"/>
      </w:numPr>
      <w:spacing w:after="0"/>
      <w:ind w:left="1134" w:hanging="1134"/>
      <w:outlineLvl w:val="3"/>
    </w:pPr>
    <w:rPr>
      <w:i/>
      <w:iCs/>
      <w:noProof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636D59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00174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636D59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000F2F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8E314C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F2F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314C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314C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7A40"/>
    <w:pPr>
      <w:numPr>
        <w:numId w:val="24"/>
      </w:numPr>
      <w:spacing w:after="240" w:line="240" w:lineRule="auto"/>
      <w:ind w:left="284" w:hanging="294"/>
      <w:contextualSpacing/>
    </w:pPr>
    <w:rPr>
      <w:szCs w:val="20"/>
    </w:rPr>
  </w:style>
  <w:style w:type="table" w:styleId="Tabellenraster">
    <w:name w:val="Table Grid"/>
    <w:basedOn w:val="NormaleTabelle"/>
    <w:uiPriority w:val="59"/>
    <w:rsid w:val="00A1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8E314C"/>
    <w:rPr>
      <w:rFonts w:ascii="Arial" w:hAnsi="Arial" w:cs="Arial"/>
      <w:i/>
      <w:iCs/>
      <w:noProof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C47A40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C47A40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47A40"/>
    <w:rPr>
      <w:rFonts w:ascii="Arial" w:hAnsi="Arial" w:cs="Arial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6972"/>
    <w:rPr>
      <w:rFonts w:ascii="Arial Black" w:hAnsi="Arial Black" w:cs="Arial"/>
      <w:b/>
      <w:bCs/>
      <w:sz w:val="40"/>
      <w:szCs w:val="40"/>
    </w:rPr>
  </w:style>
  <w:style w:type="character" w:customStyle="1" w:styleId="KopfzeileZchn">
    <w:name w:val="Kopfzeile Zchn"/>
    <w:basedOn w:val="Absatz-Standardschriftart"/>
    <w:link w:val="Kopfzeile"/>
    <w:uiPriority w:val="99"/>
    <w:rsid w:val="00C47A40"/>
    <w:rPr>
      <w:rFonts w:ascii="Arial" w:hAnsi="Arial" w:cs="Arial"/>
      <w:sz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3F17"/>
    <w:rPr>
      <w:rFonts w:ascii="Arial" w:hAnsi="Arial" w:cs="Arial"/>
      <w:sz w:val="40"/>
      <w:szCs w:val="4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2E7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416C6B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314C"/>
    <w:rPr>
      <w:rFonts w:ascii="Arial Black" w:hAnsi="Arial Black" w:cs="Arial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36D59"/>
    <w:rPr>
      <w:rFonts w:asciiTheme="majorHAnsi" w:eastAsiaTheme="majorEastAsia" w:hAnsiTheme="majorHAnsi" w:cstheme="majorBidi"/>
      <w:color w:val="001747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36D59"/>
    <w:rPr>
      <w:rFonts w:asciiTheme="majorHAnsi" w:eastAsiaTheme="majorEastAsia" w:hAnsiTheme="majorHAnsi" w:cstheme="majorBidi"/>
      <w:color w:val="000F2F" w:themeColor="accent1" w:themeShade="7F"/>
      <w:sz w:val="20"/>
    </w:rPr>
  </w:style>
  <w:style w:type="character" w:styleId="Hyperlink">
    <w:name w:val="Hyperlink"/>
    <w:basedOn w:val="Absatz-Standardschriftart"/>
    <w:uiPriority w:val="99"/>
    <w:unhideWhenUsed/>
    <w:rsid w:val="002C1FDE"/>
    <w:rPr>
      <w:color w:val="66CCFF" w:themeColor="hyperlink"/>
      <w:u w:val="single"/>
    </w:rPr>
  </w:style>
  <w:style w:type="paragraph" w:customStyle="1" w:styleId="Titel3Aufgabe">
    <w:name w:val="Titel 3 Aufgabe"/>
    <w:basedOn w:val="Listenabsatz"/>
    <w:link w:val="Titel3AufgabeZchn"/>
    <w:qFormat/>
    <w:rsid w:val="00F65B3E"/>
    <w:pPr>
      <w:numPr>
        <w:numId w:val="26"/>
      </w:numPr>
      <w:spacing w:after="0"/>
      <w:ind w:left="426" w:hanging="426"/>
    </w:pPr>
    <w:rPr>
      <w:rFonts w:asciiTheme="majorHAnsi" w:hAnsiTheme="majorHAnsi"/>
    </w:rPr>
  </w:style>
  <w:style w:type="character" w:customStyle="1" w:styleId="Titel3AufgabeZchn">
    <w:name w:val="Titel 3 Aufgabe Zchn"/>
    <w:basedOn w:val="Absatz-Standardschriftart"/>
    <w:link w:val="Titel3Aufgabe"/>
    <w:rsid w:val="00F65B3E"/>
    <w:rPr>
      <w:rFonts w:asciiTheme="majorHAnsi" w:hAnsiTheme="majorHAnsi" w:cs="Arial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9A2BD5"/>
    <w:pPr>
      <w:tabs>
        <w:tab w:val="right" w:leader="dot" w:pos="9346"/>
      </w:tabs>
      <w:spacing w:after="100"/>
      <w:ind w:left="425" w:hanging="425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9A2BD5"/>
    <w:pPr>
      <w:tabs>
        <w:tab w:val="right" w:leader="dot" w:pos="9346"/>
      </w:tabs>
      <w:spacing w:after="100" w:line="240" w:lineRule="auto"/>
      <w:ind w:left="993" w:hanging="709"/>
    </w:pPr>
    <w:rPr>
      <w:i/>
      <w:iCs/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9A2BD5"/>
    <w:pPr>
      <w:tabs>
        <w:tab w:val="left" w:pos="1701"/>
        <w:tab w:val="right" w:leader="dot" w:pos="9346"/>
      </w:tabs>
      <w:spacing w:after="100" w:line="240" w:lineRule="auto"/>
      <w:ind w:left="1418" w:hanging="851"/>
      <w:contextualSpacing/>
    </w:pPr>
    <w:rPr>
      <w:noProof/>
    </w:rPr>
  </w:style>
  <w:style w:type="paragraph" w:customStyle="1" w:styleId="berschrift-ohneIndex">
    <w:name w:val="Überschrift - ohne Index"/>
    <w:basedOn w:val="berschrift1"/>
    <w:qFormat/>
    <w:rsid w:val="008E314C"/>
    <w:pPr>
      <w:numPr>
        <w:numId w:val="0"/>
      </w:numPr>
    </w:p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314C"/>
    <w:rPr>
      <w:rFonts w:asciiTheme="majorHAnsi" w:eastAsiaTheme="majorEastAsia" w:hAnsiTheme="majorHAnsi" w:cstheme="majorBidi"/>
      <w:i/>
      <w:iCs/>
      <w:color w:val="000F2F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31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31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bildungsverzeichnis">
    <w:name w:val="table of figures"/>
    <w:basedOn w:val="Standard"/>
    <w:next w:val="Standard"/>
    <w:uiPriority w:val="99"/>
    <w:unhideWhenUsed/>
    <w:rsid w:val="008A6972"/>
    <w:pPr>
      <w:spacing w:after="0" w:line="240" w:lineRule="auto"/>
      <w:ind w:left="1418" w:hanging="1418"/>
    </w:pPr>
    <w:rPr>
      <w:rFonts w:eastAsia="Calibri" w:cs="Times New Roman"/>
    </w:rPr>
  </w:style>
  <w:style w:type="paragraph" w:styleId="Beschriftung">
    <w:name w:val="caption"/>
    <w:basedOn w:val="Standard"/>
    <w:next w:val="Standard"/>
    <w:uiPriority w:val="35"/>
    <w:unhideWhenUsed/>
    <w:qFormat/>
    <w:rsid w:val="008A6972"/>
    <w:pPr>
      <w:spacing w:line="240" w:lineRule="auto"/>
    </w:pPr>
    <w:rPr>
      <w:i/>
      <w:iCs/>
      <w:color w:val="CCCC00" w:themeColor="text2"/>
      <w:sz w:val="18"/>
      <w:szCs w:val="18"/>
    </w:rPr>
  </w:style>
  <w:style w:type="character" w:customStyle="1" w:styleId="base">
    <w:name w:val="base"/>
    <w:basedOn w:val="Absatz-Standardschriftart"/>
    <w:rsid w:val="002D5D32"/>
  </w:style>
  <w:style w:type="character" w:styleId="NichtaufgelsteErwhnung">
    <w:name w:val="Unresolved Mention"/>
    <w:basedOn w:val="Absatz-Standardschriftart"/>
    <w:uiPriority w:val="99"/>
    <w:semiHidden/>
    <w:unhideWhenUsed/>
    <w:rsid w:val="00BB254F"/>
    <w:rPr>
      <w:color w:val="605E5C"/>
      <w:shd w:val="clear" w:color="auto" w:fill="E1DFDD"/>
    </w:rPr>
  </w:style>
  <w:style w:type="paragraph" w:styleId="Literaturverzeichnis">
    <w:name w:val="Bibliography"/>
    <w:basedOn w:val="Standard"/>
    <w:next w:val="Standard"/>
    <w:uiPriority w:val="37"/>
    <w:unhideWhenUsed/>
    <w:rsid w:val="00EF1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ni\OneDrive%20-%20Kt.%20SG%20BLD\Schule\IMS\IP\Vorlagen\250210_IMST24-Dok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EF21F6B104E4E2386F8DC826556B1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70ECA9-F4BD-4A45-B347-136F4CEA3CC4}"/>
      </w:docPartPr>
      <w:docPartBody>
        <w:p w:rsidR="00752300" w:rsidRDefault="00752300">
          <w:pPr>
            <w:pStyle w:val="6EF21F6B104E4E2386F8DC826556B142"/>
          </w:pPr>
          <w:r w:rsidRPr="005E3B3C">
            <w:rPr>
              <w:rStyle w:val="Platzhaltertext"/>
            </w:rPr>
            <w:t>[Betreff]</w:t>
          </w:r>
        </w:p>
      </w:docPartBody>
    </w:docPart>
    <w:docPart>
      <w:docPartPr>
        <w:name w:val="D8DE348A8B1A4BC8AEED92E1BEA293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F88B95-3C56-423C-8DAE-3DB026CAE070}"/>
      </w:docPartPr>
      <w:docPartBody>
        <w:p w:rsidR="00752300" w:rsidRDefault="00752300">
          <w:pPr>
            <w:pStyle w:val="D8DE348A8B1A4BC8AEED92E1BEA29398"/>
          </w:pPr>
          <w:r w:rsidRPr="005E3B3C">
            <w:rPr>
              <w:rStyle w:val="Platzhaltertext"/>
            </w:rPr>
            <w:t>[Titel]</w:t>
          </w:r>
        </w:p>
      </w:docPartBody>
    </w:docPart>
    <w:docPart>
      <w:docPartPr>
        <w:name w:val="EE902C649EB741FAA84E6A375DE944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67B564-F37B-41F1-9280-7E13E670A061}"/>
      </w:docPartPr>
      <w:docPartBody>
        <w:p w:rsidR="00752300" w:rsidRDefault="00752300">
          <w:pPr>
            <w:pStyle w:val="EE902C649EB741FAA84E6A375DE944FF"/>
          </w:pPr>
          <w:r w:rsidRPr="005E3B3C">
            <w:rPr>
              <w:rStyle w:val="Platzhaltertext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00"/>
    <w:rsid w:val="002D10B1"/>
    <w:rsid w:val="003208D2"/>
    <w:rsid w:val="00321724"/>
    <w:rsid w:val="00325768"/>
    <w:rsid w:val="00513811"/>
    <w:rsid w:val="005753C6"/>
    <w:rsid w:val="005A0361"/>
    <w:rsid w:val="006765A9"/>
    <w:rsid w:val="00752300"/>
    <w:rsid w:val="00756F36"/>
    <w:rsid w:val="0087287C"/>
    <w:rsid w:val="00A527A9"/>
    <w:rsid w:val="00AC068A"/>
    <w:rsid w:val="00AF0127"/>
    <w:rsid w:val="00B84174"/>
    <w:rsid w:val="00C11B6B"/>
    <w:rsid w:val="00CA70D8"/>
    <w:rsid w:val="00CF2776"/>
    <w:rsid w:val="00DB2CFC"/>
    <w:rsid w:val="00EB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EF21F6B104E4E2386F8DC826556B142">
    <w:name w:val="6EF21F6B104E4E2386F8DC826556B142"/>
  </w:style>
  <w:style w:type="paragraph" w:customStyle="1" w:styleId="D8DE348A8B1A4BC8AEED92E1BEA29398">
    <w:name w:val="D8DE348A8B1A4BC8AEED92E1BEA29398"/>
  </w:style>
  <w:style w:type="paragraph" w:customStyle="1" w:styleId="EE902C649EB741FAA84E6A375DE944FF">
    <w:name w:val="EE902C649EB741FAA84E6A375DE944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GBS WB Officedesign 2021">
  <a:themeElements>
    <a:clrScheme name="GBS-Farben-2021">
      <a:dk1>
        <a:sysClr val="windowText" lastClr="000000"/>
      </a:dk1>
      <a:lt1>
        <a:sysClr val="window" lastClr="FFFFFF"/>
      </a:lt1>
      <a:dk2>
        <a:srgbClr val="CCCC00"/>
      </a:dk2>
      <a:lt2>
        <a:srgbClr val="E5E57F"/>
      </a:lt2>
      <a:accent1>
        <a:srgbClr val="002060"/>
      </a:accent1>
      <a:accent2>
        <a:srgbClr val="006699"/>
      </a:accent2>
      <a:accent3>
        <a:srgbClr val="66CCFF"/>
      </a:accent3>
      <a:accent4>
        <a:srgbClr val="990033"/>
      </a:accent4>
      <a:accent5>
        <a:srgbClr val="CC3333"/>
      </a:accent5>
      <a:accent6>
        <a:srgbClr val="FF9900"/>
      </a:accent6>
      <a:hlink>
        <a:srgbClr val="66CCFF"/>
      </a:hlink>
      <a:folHlink>
        <a:srgbClr val="002060"/>
      </a:folHlink>
    </a:clrScheme>
    <a:fontScheme name="Benutzerdefiniert 1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BS WB Officedesign 2021" id="{2DF633BF-C9FD-48F5-B348-ABE6C8CFF0DE}" vid="{3D5DD69F-B833-4865-813E-5148AC5D2E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eb9099-7dd6-4793-9b95-bd76d8cd2ac6">
      <Terms xmlns="http://schemas.microsoft.com/office/infopath/2007/PartnerControls"/>
    </lcf76f155ced4ddcb4097134ff3c332f>
    <TaxCatchAll xmlns="b443b60d-c1ec-4166-a4bb-f67dccbf8c3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26817EE653F44FB580535BAFF71B76" ma:contentTypeVersion="13" ma:contentTypeDescription="Ein neues Dokument erstellen." ma:contentTypeScope="" ma:versionID="b7f64dff3cf3c9b1ec125c71c5c5b863">
  <xsd:schema xmlns:xsd="http://www.w3.org/2001/XMLSchema" xmlns:xs="http://www.w3.org/2001/XMLSchema" xmlns:p="http://schemas.microsoft.com/office/2006/metadata/properties" xmlns:ns2="46eb9099-7dd6-4793-9b95-bd76d8cd2ac6" xmlns:ns3="b443b60d-c1ec-4166-a4bb-f67dccbf8c3d" targetNamespace="http://schemas.microsoft.com/office/2006/metadata/properties" ma:root="true" ma:fieldsID="2480804df4774d270e3faabea5cfcca2" ns2:_="" ns3:_="">
    <xsd:import namespace="46eb9099-7dd6-4793-9b95-bd76d8cd2ac6"/>
    <xsd:import namespace="b443b60d-c1ec-4166-a4bb-f67dccbf8c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b9099-7dd6-4793-9b95-bd76d8cd2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0feb01f8-e923-45a1-aeb4-2d22cab5de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3b60d-c1ec-4166-a4bb-f67dccbf8c3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132c4cc-7d6b-4dc6-9223-3fae50e71731}" ma:internalName="TaxCatchAll" ma:showField="CatchAllData" ma:web="b443b60d-c1ec-4166-a4bb-f67dccbf8c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ss</b:Tag>
    <b:SourceType>InternetSite</b:SourceType>
    <b:Guid>{02334924-8F6F-4AED-B054-11595227F0E1}</b:Guid>
    <b:Author>
      <b:Author>
        <b:NameList>
          <b:Person>
            <b:Last>s</b:Last>
          </b:Person>
        </b:NameList>
      </b:Author>
    </b:Author>
    <b:Title>s</b:Title>
    <b:Year>s</b:Year>
    <b:City>s</b:City>
    <b:Publisher>s</b:Publisher>
    <b:Month>s</b:Month>
    <b:Day>s</b:Day>
    <b:URL>https://github.com/attowatt/frekvensHack</b:URL>
    <b:RefOrder>1</b:RefOrder>
  </b:Source>
</b:Sources>
</file>

<file path=customXml/itemProps1.xml><?xml version="1.0" encoding="utf-8"?>
<ds:datastoreItem xmlns:ds="http://schemas.openxmlformats.org/officeDocument/2006/customXml" ds:itemID="{CBA37030-E913-4E37-A03C-881271D4064D}">
  <ds:schemaRefs>
    <ds:schemaRef ds:uri="http://schemas.microsoft.com/office/2006/metadata/properties"/>
    <ds:schemaRef ds:uri="http://schemas.microsoft.com/office/infopath/2007/PartnerControls"/>
    <ds:schemaRef ds:uri="46eb9099-7dd6-4793-9b95-bd76d8cd2ac6"/>
    <ds:schemaRef ds:uri="b443b60d-c1ec-4166-a4bb-f67dccbf8c3d"/>
  </ds:schemaRefs>
</ds:datastoreItem>
</file>

<file path=customXml/itemProps2.xml><?xml version="1.0" encoding="utf-8"?>
<ds:datastoreItem xmlns:ds="http://schemas.openxmlformats.org/officeDocument/2006/customXml" ds:itemID="{0494ADC6-6FDC-4384-9E53-3B9C03EA59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8073D4-FBF0-43EB-8D08-61D662B48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eb9099-7dd6-4793-9b95-bd76d8cd2ac6"/>
    <ds:schemaRef ds:uri="b443b60d-c1ec-4166-a4bb-f67dccbf8c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E7A4FE-82C4-4C2B-A636-B289EBF37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250210_IMST24-Dokument.dotx</Template>
  <TotalTime>0</TotalTime>
  <Pages>5</Pages>
  <Words>422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EchoPlay</vt:lpstr>
    </vt:vector>
  </TitlesOfParts>
  <Manager>Oliver.Lux@gbssg.ch</Manager>
  <Company>GBS St.Gallen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EchoPlay</dc:title>
  <dc:subject>Projektplanung</dc:subject>
  <dc:creator>Tom Nielsen</dc:creator>
  <dc:description/>
  <cp:lastModifiedBy>Nielsen Tom GBS-BMTK1a_2024</cp:lastModifiedBy>
  <cp:revision>141</cp:revision>
  <cp:lastPrinted>2025-03-27T14:25:00Z</cp:lastPrinted>
  <dcterms:created xsi:type="dcterms:W3CDTF">2025-03-20T14:01:00Z</dcterms:created>
  <dcterms:modified xsi:type="dcterms:W3CDTF">2025-05-08T09:32:00Z</dcterms:modified>
  <cp:category>Projektplanung</cp:category>
  <cp:contentStatus>v1.0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0x010100A126817EE653F44FB580535BAFF71B76</vt:lpwstr>
  </property>
  <property fmtid="{D5CDD505-2E9C-101B-9397-08002B2CF9AE}" pid="3" name="MediaServiceImageTags">
    <vt:lpwstr/>
  </property>
</Properties>
</file>